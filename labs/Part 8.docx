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D4C5D" w14:textId="77777777" w:rsidR="004A5D79" w:rsidRDefault="004A5D79" w:rsidP="004A5D79">
      <w:pPr>
        <w:pStyle w:val="Title"/>
        <w:jc w:val="left"/>
      </w:pPr>
      <w:bookmarkStart w:id="0" w:name="_1ov9il4yx4k" w:colFirst="0" w:colLast="0"/>
      <w:bookmarkEnd w:id="0"/>
      <w:r>
        <w:t>Nano-Kernel : A Bare Metal OS</w:t>
      </w:r>
    </w:p>
    <w:p w14:paraId="54A7D50B" w14:textId="2434884A" w:rsidR="004A5D79" w:rsidRDefault="004A5D79" w:rsidP="004A5D79">
      <w:pPr>
        <w:pStyle w:val="Heading2"/>
      </w:pPr>
      <w:r>
        <w:t xml:space="preserve">Part </w:t>
      </w:r>
      <w:r>
        <w:t>8</w:t>
      </w:r>
      <w:r>
        <w:t xml:space="preserve"> - The </w:t>
      </w:r>
      <w:r>
        <w:t xml:space="preserve">PC </w:t>
      </w:r>
      <w:r>
        <w:t>Keyboard Controller</w:t>
      </w:r>
    </w:p>
    <w:p w14:paraId="45A4E46F" w14:textId="77777777" w:rsidR="004A5D79" w:rsidRDefault="004A5D79" w:rsidP="004A5D79"/>
    <w:p w14:paraId="61DC3D34" w14:textId="77777777" w:rsidR="004A5D79" w:rsidRDefault="004A5D79" w:rsidP="004A5D79">
      <w:r>
        <w:t xml:space="preserve">The original Intel PC included an i8042, an early programmable chip that is an ancestor of the i8048 and i8051 microcontrollers.  The original i8042 worked as a programmable interface between the CPU and the serial keyboard and mice.  Backward compatibility is still maintained, and even when using a modern USB keyboard, modern computers provide “legacy mode” support for the i8042.  As usual, there is more detailed documentation available on </w:t>
      </w:r>
      <w:hyperlink r:id="rId8" w:history="1">
        <w:r w:rsidRPr="00E64707">
          <w:rPr>
            <w:rStyle w:val="Hyperlink"/>
          </w:rPr>
          <w:t>OS Dev</w:t>
        </w:r>
      </w:hyperlink>
      <w:r>
        <w:t xml:space="preserve">. </w:t>
      </w:r>
    </w:p>
    <w:p w14:paraId="5924EDA6" w14:textId="77777777" w:rsidR="004A5D79" w:rsidRDefault="004A5D79" w:rsidP="004A5D79"/>
    <w:p w14:paraId="78BDD982" w14:textId="77777777" w:rsidR="004A5D79" w:rsidRDefault="004A5D79" w:rsidP="004A5D79">
      <w:r>
        <w:t xml:space="preserve">Just like the i8259, there are a few 8-bit I/O ports that are accessible using </w:t>
      </w:r>
      <w:r w:rsidRPr="00E64707">
        <w:rPr>
          <w:rFonts w:ascii="Consolas" w:hAnsi="Consolas"/>
        </w:rPr>
        <w:t>in</w:t>
      </w:r>
      <w:r>
        <w:t xml:space="preserve"> and </w:t>
      </w:r>
      <w:r w:rsidRPr="00E64707">
        <w:rPr>
          <w:rFonts w:ascii="Consolas" w:hAnsi="Consolas"/>
        </w:rPr>
        <w:t>out</w:t>
      </w:r>
      <w:r>
        <w:t xml:space="preserve"> instructions:</w:t>
      </w:r>
      <w:r>
        <w:br/>
      </w:r>
    </w:p>
    <w:tbl>
      <w:tblPr>
        <w:tblStyle w:val="TableGrid"/>
        <w:tblW w:w="0" w:type="auto"/>
        <w:tblLook w:val="04A0" w:firstRow="1" w:lastRow="0" w:firstColumn="1" w:lastColumn="0" w:noHBand="0" w:noVBand="1"/>
      </w:tblPr>
      <w:tblGrid>
        <w:gridCol w:w="3212"/>
        <w:gridCol w:w="3236"/>
        <w:gridCol w:w="2902"/>
      </w:tblGrid>
      <w:tr w:rsidR="004A5D79" w14:paraId="240F7F2A" w14:textId="77777777" w:rsidTr="008A7C54">
        <w:tc>
          <w:tcPr>
            <w:tcW w:w="3212" w:type="dxa"/>
          </w:tcPr>
          <w:p w14:paraId="264E591F" w14:textId="77777777" w:rsidR="004A5D79" w:rsidRDefault="004A5D79" w:rsidP="008A7C54">
            <w:r>
              <w:t>I/O port address</w:t>
            </w:r>
          </w:p>
        </w:tc>
        <w:tc>
          <w:tcPr>
            <w:tcW w:w="3236" w:type="dxa"/>
          </w:tcPr>
          <w:p w14:paraId="26BDCEB5" w14:textId="77777777" w:rsidR="004A5D79" w:rsidRDefault="004A5D79" w:rsidP="008A7C54">
            <w:r>
              <w:t>Function</w:t>
            </w:r>
          </w:p>
        </w:tc>
        <w:tc>
          <w:tcPr>
            <w:tcW w:w="2902" w:type="dxa"/>
          </w:tcPr>
          <w:p w14:paraId="5AAFC46D" w14:textId="77777777" w:rsidR="004A5D79" w:rsidRDefault="004A5D79" w:rsidP="008A7C54">
            <w:r>
              <w:t>Read / Write</w:t>
            </w:r>
          </w:p>
        </w:tc>
      </w:tr>
      <w:tr w:rsidR="004A5D79" w14:paraId="7C5DDF20" w14:textId="77777777" w:rsidTr="008A7C54">
        <w:tc>
          <w:tcPr>
            <w:tcW w:w="3212" w:type="dxa"/>
          </w:tcPr>
          <w:p w14:paraId="018E2183" w14:textId="77777777" w:rsidR="004A5D79" w:rsidRDefault="004A5D79" w:rsidP="008A7C54">
            <w:r>
              <w:t>0x60</w:t>
            </w:r>
          </w:p>
        </w:tc>
        <w:tc>
          <w:tcPr>
            <w:tcW w:w="3236" w:type="dxa"/>
          </w:tcPr>
          <w:p w14:paraId="44A85B5B" w14:textId="77777777" w:rsidR="004A5D79" w:rsidRDefault="004A5D79" w:rsidP="008A7C54">
            <w:r>
              <w:t>Data Register</w:t>
            </w:r>
          </w:p>
        </w:tc>
        <w:tc>
          <w:tcPr>
            <w:tcW w:w="2902" w:type="dxa"/>
          </w:tcPr>
          <w:p w14:paraId="09C597D1" w14:textId="77777777" w:rsidR="004A5D79" w:rsidRDefault="004A5D79" w:rsidP="008A7C54">
            <w:r>
              <w:t>Read and Write</w:t>
            </w:r>
          </w:p>
        </w:tc>
      </w:tr>
      <w:tr w:rsidR="004A5D79" w14:paraId="543A1068" w14:textId="77777777" w:rsidTr="008A7C54">
        <w:tc>
          <w:tcPr>
            <w:tcW w:w="3212" w:type="dxa"/>
          </w:tcPr>
          <w:p w14:paraId="3845C34A" w14:textId="77777777" w:rsidR="004A5D79" w:rsidRDefault="004A5D79" w:rsidP="008A7C54">
            <w:r>
              <w:t>0x64</w:t>
            </w:r>
          </w:p>
        </w:tc>
        <w:tc>
          <w:tcPr>
            <w:tcW w:w="3236" w:type="dxa"/>
          </w:tcPr>
          <w:p w14:paraId="6761C0AD" w14:textId="77777777" w:rsidR="004A5D79" w:rsidRDefault="004A5D79" w:rsidP="008A7C54">
            <w:r>
              <w:t>Status Register</w:t>
            </w:r>
          </w:p>
        </w:tc>
        <w:tc>
          <w:tcPr>
            <w:tcW w:w="2902" w:type="dxa"/>
          </w:tcPr>
          <w:p w14:paraId="2C29A209" w14:textId="77777777" w:rsidR="004A5D79" w:rsidRDefault="004A5D79" w:rsidP="008A7C54">
            <w:r>
              <w:t>Read</w:t>
            </w:r>
          </w:p>
        </w:tc>
      </w:tr>
      <w:tr w:rsidR="004A5D79" w14:paraId="34244ACB" w14:textId="77777777" w:rsidTr="008A7C54">
        <w:tc>
          <w:tcPr>
            <w:tcW w:w="3212" w:type="dxa"/>
          </w:tcPr>
          <w:p w14:paraId="52943727" w14:textId="77777777" w:rsidR="004A5D79" w:rsidRDefault="004A5D79" w:rsidP="008A7C54">
            <w:r>
              <w:t>0x64</w:t>
            </w:r>
          </w:p>
        </w:tc>
        <w:tc>
          <w:tcPr>
            <w:tcW w:w="3236" w:type="dxa"/>
          </w:tcPr>
          <w:p w14:paraId="1B14B70D" w14:textId="77777777" w:rsidR="004A5D79" w:rsidRDefault="004A5D79" w:rsidP="008A7C54">
            <w:r>
              <w:t>Command Register</w:t>
            </w:r>
          </w:p>
        </w:tc>
        <w:tc>
          <w:tcPr>
            <w:tcW w:w="2902" w:type="dxa"/>
          </w:tcPr>
          <w:p w14:paraId="04BF2613" w14:textId="77777777" w:rsidR="004A5D79" w:rsidRDefault="004A5D79" w:rsidP="008A7C54">
            <w:r>
              <w:t>Write</w:t>
            </w:r>
          </w:p>
        </w:tc>
      </w:tr>
    </w:tbl>
    <w:p w14:paraId="6F5627CF" w14:textId="77777777" w:rsidR="004A5D79" w:rsidRDefault="004A5D79" w:rsidP="004A5D79"/>
    <w:p w14:paraId="574216C6" w14:textId="77777777" w:rsidR="004A5D79" w:rsidRPr="002410D2" w:rsidRDefault="004A5D79" w:rsidP="004A5D79">
      <w:r>
        <w:t>Reads from the status register (</w:t>
      </w:r>
      <w:r w:rsidRPr="00E64707">
        <w:rPr>
          <w:rFonts w:ascii="Consolas" w:hAnsi="Consolas"/>
        </w:rPr>
        <w:t>in</w:t>
      </w:r>
      <w:r>
        <w:rPr>
          <w:rFonts w:ascii="Consolas" w:hAnsi="Consolas"/>
        </w:rPr>
        <w:t xml:space="preserve">b 0x64) </w:t>
      </w:r>
      <w:r>
        <w:t xml:space="preserve">show the state of the controller chip.  This is especially important because the controller chip does not generate interrupts on its own.  Thus, the only way to detect a change in the status of the chip, for example, waiting a command to finish processing and make its result available in the data register, is to poll the status register until the output buffer status becomes ready. </w:t>
      </w:r>
    </w:p>
    <w:p w14:paraId="1D709D66" w14:textId="77777777" w:rsidR="004A5D79" w:rsidRDefault="004A5D79" w:rsidP="004A5D79"/>
    <w:p w14:paraId="04530203" w14:textId="77777777" w:rsidR="004A5D79" w:rsidRDefault="004A5D79" w:rsidP="004A5D79">
      <w:pPr>
        <w:rPr>
          <w:b/>
        </w:rPr>
      </w:pPr>
      <w:r>
        <w:rPr>
          <w:b/>
        </w:rPr>
        <w:t>8042 Status Register</w:t>
      </w:r>
      <w:r>
        <w:rPr>
          <w:b/>
        </w:rPr>
        <w:tab/>
      </w:r>
      <w:r>
        <w:rPr>
          <w:b/>
        </w:rPr>
        <w:tab/>
      </w:r>
      <w:r>
        <w:rPr>
          <w:b/>
        </w:rPr>
        <w:tab/>
      </w:r>
      <w:r>
        <w:rPr>
          <w:b/>
        </w:rPr>
        <w:tab/>
      </w:r>
      <w:r>
        <w:rPr>
          <w:b/>
        </w:rPr>
        <w:tab/>
      </w:r>
      <w:r>
        <w:rPr>
          <w:b/>
        </w:rPr>
        <w:tab/>
      </w:r>
      <w:r>
        <w:rPr>
          <w:b/>
        </w:rPr>
        <w:tab/>
        <w:t>Input Port 0x64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2080"/>
        <w:gridCol w:w="1040"/>
        <w:gridCol w:w="1040"/>
        <w:gridCol w:w="1040"/>
        <w:gridCol w:w="1040"/>
      </w:tblGrid>
      <w:tr w:rsidR="004A5D79" w14:paraId="2197BE0D" w14:textId="77777777" w:rsidTr="008A7C54">
        <w:tc>
          <w:tcPr>
            <w:tcW w:w="1040" w:type="dxa"/>
            <w:shd w:val="clear" w:color="auto" w:fill="999999"/>
            <w:tcMar>
              <w:top w:w="100" w:type="dxa"/>
              <w:left w:w="100" w:type="dxa"/>
              <w:bottom w:w="100" w:type="dxa"/>
              <w:right w:w="100" w:type="dxa"/>
            </w:tcMar>
          </w:tcPr>
          <w:p w14:paraId="7F80EA27" w14:textId="77777777" w:rsidR="004A5D79" w:rsidRDefault="004A5D79" w:rsidP="008A7C54">
            <w:pPr>
              <w:widowControl w:val="0"/>
              <w:pBdr>
                <w:top w:val="nil"/>
                <w:left w:val="nil"/>
                <w:bottom w:val="nil"/>
                <w:right w:val="nil"/>
                <w:between w:val="nil"/>
              </w:pBdr>
              <w:spacing w:line="240" w:lineRule="auto"/>
            </w:pPr>
            <w:r>
              <w:t>A0</w:t>
            </w:r>
          </w:p>
        </w:tc>
        <w:tc>
          <w:tcPr>
            <w:tcW w:w="1040" w:type="dxa"/>
            <w:shd w:val="clear" w:color="auto" w:fill="999999"/>
            <w:tcMar>
              <w:top w:w="100" w:type="dxa"/>
              <w:left w:w="100" w:type="dxa"/>
              <w:bottom w:w="100" w:type="dxa"/>
              <w:right w:w="100" w:type="dxa"/>
            </w:tcMar>
          </w:tcPr>
          <w:p w14:paraId="0FA3DBCC" w14:textId="77777777" w:rsidR="004A5D79" w:rsidRDefault="004A5D79" w:rsidP="008A7C54">
            <w:pPr>
              <w:widowControl w:val="0"/>
              <w:pBdr>
                <w:top w:val="nil"/>
                <w:left w:val="nil"/>
                <w:bottom w:val="nil"/>
                <w:right w:val="nil"/>
                <w:between w:val="nil"/>
              </w:pBdr>
              <w:spacing w:line="240" w:lineRule="auto"/>
            </w:pPr>
            <w:r>
              <w:t>7</w:t>
            </w:r>
          </w:p>
        </w:tc>
        <w:tc>
          <w:tcPr>
            <w:tcW w:w="1040" w:type="dxa"/>
            <w:shd w:val="clear" w:color="auto" w:fill="999999"/>
            <w:tcMar>
              <w:top w:w="100" w:type="dxa"/>
              <w:left w:w="100" w:type="dxa"/>
              <w:bottom w:w="100" w:type="dxa"/>
              <w:right w:w="100" w:type="dxa"/>
            </w:tcMar>
          </w:tcPr>
          <w:p w14:paraId="1C33DDE1" w14:textId="77777777" w:rsidR="004A5D79" w:rsidRDefault="004A5D79" w:rsidP="008A7C54">
            <w:pPr>
              <w:widowControl w:val="0"/>
              <w:pBdr>
                <w:top w:val="nil"/>
                <w:left w:val="nil"/>
                <w:bottom w:val="nil"/>
                <w:right w:val="nil"/>
                <w:between w:val="nil"/>
              </w:pBdr>
              <w:spacing w:line="240" w:lineRule="auto"/>
            </w:pPr>
            <w:r>
              <w:t>6</w:t>
            </w:r>
          </w:p>
        </w:tc>
        <w:tc>
          <w:tcPr>
            <w:tcW w:w="2080" w:type="dxa"/>
            <w:shd w:val="clear" w:color="auto" w:fill="999999"/>
            <w:tcMar>
              <w:top w:w="100" w:type="dxa"/>
              <w:left w:w="100" w:type="dxa"/>
              <w:bottom w:w="100" w:type="dxa"/>
              <w:right w:w="100" w:type="dxa"/>
            </w:tcMar>
          </w:tcPr>
          <w:p w14:paraId="0CD3C022" w14:textId="77777777" w:rsidR="004A5D79" w:rsidRDefault="004A5D79" w:rsidP="008A7C54">
            <w:pPr>
              <w:widowControl w:val="0"/>
              <w:pBdr>
                <w:top w:val="nil"/>
                <w:left w:val="nil"/>
                <w:bottom w:val="nil"/>
                <w:right w:val="nil"/>
                <w:between w:val="nil"/>
              </w:pBdr>
              <w:spacing w:line="240" w:lineRule="auto"/>
            </w:pPr>
            <w:r>
              <w:t>5  ….  4</w:t>
            </w:r>
          </w:p>
        </w:tc>
        <w:tc>
          <w:tcPr>
            <w:tcW w:w="1040" w:type="dxa"/>
            <w:shd w:val="clear" w:color="auto" w:fill="999999"/>
            <w:tcMar>
              <w:top w:w="100" w:type="dxa"/>
              <w:left w:w="100" w:type="dxa"/>
              <w:bottom w:w="100" w:type="dxa"/>
              <w:right w:w="100" w:type="dxa"/>
            </w:tcMar>
          </w:tcPr>
          <w:p w14:paraId="327E7F17" w14:textId="77777777" w:rsidR="004A5D79" w:rsidRDefault="004A5D79" w:rsidP="008A7C54">
            <w:pPr>
              <w:widowControl w:val="0"/>
              <w:pBdr>
                <w:top w:val="nil"/>
                <w:left w:val="nil"/>
                <w:bottom w:val="nil"/>
                <w:right w:val="nil"/>
                <w:between w:val="nil"/>
              </w:pBdr>
              <w:spacing w:line="240" w:lineRule="auto"/>
            </w:pPr>
            <w:r>
              <w:t>3</w:t>
            </w:r>
          </w:p>
        </w:tc>
        <w:tc>
          <w:tcPr>
            <w:tcW w:w="1040" w:type="dxa"/>
            <w:shd w:val="clear" w:color="auto" w:fill="999999"/>
            <w:tcMar>
              <w:top w:w="100" w:type="dxa"/>
              <w:left w:w="100" w:type="dxa"/>
              <w:bottom w:w="100" w:type="dxa"/>
              <w:right w:w="100" w:type="dxa"/>
            </w:tcMar>
          </w:tcPr>
          <w:p w14:paraId="39DE6BAC" w14:textId="77777777" w:rsidR="004A5D79" w:rsidRDefault="004A5D79" w:rsidP="008A7C54">
            <w:pPr>
              <w:widowControl w:val="0"/>
              <w:pBdr>
                <w:top w:val="nil"/>
                <w:left w:val="nil"/>
                <w:bottom w:val="nil"/>
                <w:right w:val="nil"/>
                <w:between w:val="nil"/>
              </w:pBdr>
              <w:spacing w:line="240" w:lineRule="auto"/>
            </w:pPr>
            <w:r>
              <w:t>2</w:t>
            </w:r>
          </w:p>
        </w:tc>
        <w:tc>
          <w:tcPr>
            <w:tcW w:w="1040" w:type="dxa"/>
            <w:shd w:val="clear" w:color="auto" w:fill="999999"/>
            <w:tcMar>
              <w:top w:w="100" w:type="dxa"/>
              <w:left w:w="100" w:type="dxa"/>
              <w:bottom w:w="100" w:type="dxa"/>
              <w:right w:w="100" w:type="dxa"/>
            </w:tcMar>
          </w:tcPr>
          <w:p w14:paraId="24D588EB" w14:textId="77777777" w:rsidR="004A5D79" w:rsidRDefault="004A5D79" w:rsidP="008A7C54">
            <w:pPr>
              <w:widowControl w:val="0"/>
              <w:pBdr>
                <w:top w:val="nil"/>
                <w:left w:val="nil"/>
                <w:bottom w:val="nil"/>
                <w:right w:val="nil"/>
                <w:between w:val="nil"/>
              </w:pBdr>
              <w:spacing w:line="240" w:lineRule="auto"/>
            </w:pPr>
            <w:r>
              <w:t>1</w:t>
            </w:r>
          </w:p>
        </w:tc>
        <w:tc>
          <w:tcPr>
            <w:tcW w:w="1040" w:type="dxa"/>
            <w:shd w:val="clear" w:color="auto" w:fill="999999"/>
            <w:tcMar>
              <w:top w:w="100" w:type="dxa"/>
              <w:left w:w="100" w:type="dxa"/>
              <w:bottom w:w="100" w:type="dxa"/>
              <w:right w:w="100" w:type="dxa"/>
            </w:tcMar>
          </w:tcPr>
          <w:p w14:paraId="2EF25446" w14:textId="77777777" w:rsidR="004A5D79" w:rsidRDefault="004A5D79" w:rsidP="008A7C54">
            <w:pPr>
              <w:widowControl w:val="0"/>
              <w:pBdr>
                <w:top w:val="nil"/>
                <w:left w:val="nil"/>
                <w:bottom w:val="nil"/>
                <w:right w:val="nil"/>
                <w:between w:val="nil"/>
              </w:pBdr>
              <w:spacing w:line="240" w:lineRule="auto"/>
            </w:pPr>
            <w:r>
              <w:t>0</w:t>
            </w:r>
          </w:p>
        </w:tc>
      </w:tr>
      <w:tr w:rsidR="004A5D79" w14:paraId="5B52DBF5" w14:textId="77777777" w:rsidTr="008A7C54">
        <w:tc>
          <w:tcPr>
            <w:tcW w:w="1040" w:type="dxa"/>
            <w:shd w:val="clear" w:color="auto" w:fill="auto"/>
            <w:tcMar>
              <w:top w:w="100" w:type="dxa"/>
              <w:left w:w="100" w:type="dxa"/>
              <w:bottom w:w="100" w:type="dxa"/>
              <w:right w:w="100" w:type="dxa"/>
            </w:tcMar>
          </w:tcPr>
          <w:p w14:paraId="5562AA2D" w14:textId="77777777" w:rsidR="004A5D79" w:rsidRDefault="004A5D79" w:rsidP="008A7C54">
            <w:pPr>
              <w:widowControl w:val="0"/>
              <w:pBdr>
                <w:top w:val="nil"/>
                <w:left w:val="nil"/>
                <w:bottom w:val="nil"/>
                <w:right w:val="nil"/>
                <w:between w:val="nil"/>
              </w:pBdr>
              <w:spacing w:line="240" w:lineRule="auto"/>
            </w:pPr>
            <w:r>
              <w:t>0x64</w:t>
            </w:r>
          </w:p>
        </w:tc>
        <w:tc>
          <w:tcPr>
            <w:tcW w:w="1040" w:type="dxa"/>
            <w:shd w:val="clear" w:color="auto" w:fill="auto"/>
            <w:tcMar>
              <w:top w:w="100" w:type="dxa"/>
              <w:left w:w="100" w:type="dxa"/>
              <w:bottom w:w="100" w:type="dxa"/>
              <w:right w:w="100" w:type="dxa"/>
            </w:tcMar>
          </w:tcPr>
          <w:p w14:paraId="452755B1" w14:textId="77777777" w:rsidR="004A5D79" w:rsidRDefault="004A5D79" w:rsidP="008A7C54">
            <w:pPr>
              <w:widowControl w:val="0"/>
              <w:pBdr>
                <w:top w:val="nil"/>
                <w:left w:val="nil"/>
                <w:bottom w:val="nil"/>
                <w:right w:val="nil"/>
                <w:between w:val="nil"/>
              </w:pBdr>
              <w:spacing w:line="240" w:lineRule="auto"/>
            </w:pPr>
            <w:r>
              <w:t>PE</w:t>
            </w:r>
          </w:p>
        </w:tc>
        <w:tc>
          <w:tcPr>
            <w:tcW w:w="1040" w:type="dxa"/>
            <w:shd w:val="clear" w:color="auto" w:fill="auto"/>
            <w:tcMar>
              <w:top w:w="100" w:type="dxa"/>
              <w:left w:w="100" w:type="dxa"/>
              <w:bottom w:w="100" w:type="dxa"/>
              <w:right w:w="100" w:type="dxa"/>
            </w:tcMar>
          </w:tcPr>
          <w:p w14:paraId="110F3CDF" w14:textId="77777777" w:rsidR="004A5D79" w:rsidRDefault="004A5D79" w:rsidP="008A7C54">
            <w:pPr>
              <w:widowControl w:val="0"/>
              <w:pBdr>
                <w:top w:val="nil"/>
                <w:left w:val="nil"/>
                <w:bottom w:val="nil"/>
                <w:right w:val="nil"/>
                <w:between w:val="nil"/>
              </w:pBdr>
              <w:spacing w:line="240" w:lineRule="auto"/>
            </w:pPr>
            <w:r>
              <w:t>TO</w:t>
            </w:r>
          </w:p>
        </w:tc>
        <w:tc>
          <w:tcPr>
            <w:tcW w:w="2080" w:type="dxa"/>
            <w:shd w:val="clear" w:color="auto" w:fill="auto"/>
            <w:tcMar>
              <w:top w:w="100" w:type="dxa"/>
              <w:left w:w="100" w:type="dxa"/>
              <w:bottom w:w="100" w:type="dxa"/>
              <w:right w:w="100" w:type="dxa"/>
            </w:tcMar>
          </w:tcPr>
          <w:p w14:paraId="109EFB20" w14:textId="77777777" w:rsidR="004A5D79" w:rsidRDefault="004A5D79" w:rsidP="008A7C54">
            <w:pPr>
              <w:widowControl w:val="0"/>
              <w:pBdr>
                <w:top w:val="nil"/>
                <w:left w:val="nil"/>
                <w:bottom w:val="nil"/>
                <w:right w:val="nil"/>
                <w:between w:val="nil"/>
              </w:pBdr>
              <w:spacing w:line="240" w:lineRule="auto"/>
            </w:pPr>
            <w:r>
              <w:t>RESERVED</w:t>
            </w:r>
          </w:p>
        </w:tc>
        <w:tc>
          <w:tcPr>
            <w:tcW w:w="1040" w:type="dxa"/>
            <w:shd w:val="clear" w:color="auto" w:fill="auto"/>
            <w:tcMar>
              <w:top w:w="100" w:type="dxa"/>
              <w:left w:w="100" w:type="dxa"/>
              <w:bottom w:w="100" w:type="dxa"/>
              <w:right w:w="100" w:type="dxa"/>
            </w:tcMar>
          </w:tcPr>
          <w:p w14:paraId="3E14B25F" w14:textId="77777777" w:rsidR="004A5D79" w:rsidRDefault="004A5D79" w:rsidP="008A7C54">
            <w:pPr>
              <w:widowControl w:val="0"/>
              <w:pBdr>
                <w:top w:val="nil"/>
                <w:left w:val="nil"/>
                <w:bottom w:val="nil"/>
                <w:right w:val="nil"/>
                <w:between w:val="nil"/>
              </w:pBdr>
              <w:spacing w:line="240" w:lineRule="auto"/>
            </w:pPr>
            <w:r>
              <w:t>CORD</w:t>
            </w:r>
          </w:p>
        </w:tc>
        <w:tc>
          <w:tcPr>
            <w:tcW w:w="1040" w:type="dxa"/>
            <w:shd w:val="clear" w:color="auto" w:fill="auto"/>
            <w:tcMar>
              <w:top w:w="100" w:type="dxa"/>
              <w:left w:w="100" w:type="dxa"/>
              <w:bottom w:w="100" w:type="dxa"/>
              <w:right w:w="100" w:type="dxa"/>
            </w:tcMar>
          </w:tcPr>
          <w:p w14:paraId="3B0BC5BF" w14:textId="77777777" w:rsidR="004A5D79" w:rsidRDefault="004A5D79" w:rsidP="008A7C54">
            <w:pPr>
              <w:widowControl w:val="0"/>
              <w:pBdr>
                <w:top w:val="nil"/>
                <w:left w:val="nil"/>
                <w:bottom w:val="nil"/>
                <w:right w:val="nil"/>
                <w:between w:val="nil"/>
              </w:pBdr>
              <w:spacing w:line="240" w:lineRule="auto"/>
            </w:pPr>
            <w:r>
              <w:t>SF</w:t>
            </w:r>
          </w:p>
        </w:tc>
        <w:tc>
          <w:tcPr>
            <w:tcW w:w="1040" w:type="dxa"/>
            <w:shd w:val="clear" w:color="auto" w:fill="auto"/>
            <w:tcMar>
              <w:top w:w="100" w:type="dxa"/>
              <w:left w:w="100" w:type="dxa"/>
              <w:bottom w:w="100" w:type="dxa"/>
              <w:right w:w="100" w:type="dxa"/>
            </w:tcMar>
          </w:tcPr>
          <w:p w14:paraId="4DAE050E" w14:textId="77777777" w:rsidR="004A5D79" w:rsidRDefault="004A5D79" w:rsidP="008A7C54">
            <w:pPr>
              <w:widowControl w:val="0"/>
              <w:pBdr>
                <w:top w:val="nil"/>
                <w:left w:val="nil"/>
                <w:bottom w:val="nil"/>
                <w:right w:val="nil"/>
                <w:between w:val="nil"/>
              </w:pBdr>
              <w:spacing w:line="240" w:lineRule="auto"/>
            </w:pPr>
            <w:r>
              <w:t>IBS</w:t>
            </w:r>
          </w:p>
        </w:tc>
        <w:tc>
          <w:tcPr>
            <w:tcW w:w="1040" w:type="dxa"/>
            <w:shd w:val="clear" w:color="auto" w:fill="auto"/>
            <w:tcMar>
              <w:top w:w="100" w:type="dxa"/>
              <w:left w:w="100" w:type="dxa"/>
              <w:bottom w:w="100" w:type="dxa"/>
              <w:right w:w="100" w:type="dxa"/>
            </w:tcMar>
          </w:tcPr>
          <w:p w14:paraId="2804CDAB" w14:textId="77777777" w:rsidR="004A5D79" w:rsidRDefault="004A5D79" w:rsidP="008A7C54">
            <w:pPr>
              <w:widowControl w:val="0"/>
              <w:pBdr>
                <w:top w:val="nil"/>
                <w:left w:val="nil"/>
                <w:bottom w:val="nil"/>
                <w:right w:val="nil"/>
                <w:between w:val="nil"/>
              </w:pBdr>
              <w:spacing w:line="240" w:lineRule="auto"/>
            </w:pPr>
            <w:r>
              <w:t>OBS</w:t>
            </w:r>
          </w:p>
        </w:tc>
      </w:tr>
    </w:tbl>
    <w:p w14:paraId="14CD20BF" w14:textId="77777777" w:rsidR="004A5D79" w:rsidRDefault="004A5D79" w:rsidP="004A5D79"/>
    <w:p w14:paraId="1C6DF197" w14:textId="77777777" w:rsidR="004A5D79" w:rsidRDefault="004A5D79" w:rsidP="004A5D79">
      <w:r>
        <w:rPr>
          <w:b/>
        </w:rPr>
        <w:t>PE</w:t>
      </w:r>
      <w:r>
        <w:t xml:space="preserve"> – Parity Error</w:t>
      </w:r>
    </w:p>
    <w:p w14:paraId="40D9FC28" w14:textId="77777777" w:rsidR="004A5D79" w:rsidRDefault="004A5D79" w:rsidP="006D7342">
      <w:pPr>
        <w:numPr>
          <w:ilvl w:val="0"/>
          <w:numId w:val="2"/>
        </w:numPr>
      </w:pPr>
      <w:r>
        <w:t>1 – A parity error was detected on the serial port</w:t>
      </w:r>
    </w:p>
    <w:p w14:paraId="05AB5D42" w14:textId="77777777" w:rsidR="004A5D79" w:rsidRDefault="004A5D79" w:rsidP="006D7342">
      <w:pPr>
        <w:numPr>
          <w:ilvl w:val="0"/>
          <w:numId w:val="2"/>
        </w:numPr>
        <w:rPr>
          <w:color w:val="0000FF"/>
        </w:rPr>
      </w:pPr>
      <w:r>
        <w:rPr>
          <w:color w:val="0000FF"/>
        </w:rPr>
        <w:t>0 – No parity error detected</w:t>
      </w:r>
    </w:p>
    <w:p w14:paraId="1A254E79" w14:textId="77777777" w:rsidR="004A5D79" w:rsidRDefault="004A5D79" w:rsidP="004A5D79"/>
    <w:p w14:paraId="244032DA" w14:textId="77777777" w:rsidR="004A5D79" w:rsidRDefault="004A5D79" w:rsidP="004A5D79">
      <w:r>
        <w:rPr>
          <w:b/>
        </w:rPr>
        <w:t>PE</w:t>
      </w:r>
      <w:r>
        <w:t xml:space="preserve"> – Time-Out Error</w:t>
      </w:r>
    </w:p>
    <w:p w14:paraId="4DEBA631" w14:textId="77777777" w:rsidR="004A5D79" w:rsidRDefault="004A5D79" w:rsidP="006D7342">
      <w:pPr>
        <w:numPr>
          <w:ilvl w:val="0"/>
          <w:numId w:val="2"/>
        </w:numPr>
      </w:pPr>
      <w:r>
        <w:t>1 – A time-out occurred waiting for PS/2 device</w:t>
      </w:r>
    </w:p>
    <w:p w14:paraId="64538D33" w14:textId="77777777" w:rsidR="004A5D79" w:rsidRDefault="004A5D79" w:rsidP="006D7342">
      <w:pPr>
        <w:numPr>
          <w:ilvl w:val="0"/>
          <w:numId w:val="2"/>
        </w:numPr>
        <w:rPr>
          <w:color w:val="0000FF"/>
        </w:rPr>
      </w:pPr>
      <w:r>
        <w:rPr>
          <w:color w:val="0000FF"/>
        </w:rPr>
        <w:t>0 – No time-out error detected</w:t>
      </w:r>
    </w:p>
    <w:p w14:paraId="745CD0D7" w14:textId="77777777" w:rsidR="004A5D79" w:rsidRDefault="004A5D79" w:rsidP="004A5D79"/>
    <w:p w14:paraId="27C4B6DA" w14:textId="77777777" w:rsidR="004A5D79" w:rsidRDefault="004A5D79" w:rsidP="004A5D79">
      <w:r>
        <w:rPr>
          <w:b/>
        </w:rPr>
        <w:t>CORD</w:t>
      </w:r>
      <w:r>
        <w:t xml:space="preserve"> – Command or Data </w:t>
      </w:r>
    </w:p>
    <w:p w14:paraId="40A78EA7" w14:textId="77777777" w:rsidR="004A5D79" w:rsidRDefault="004A5D79" w:rsidP="006D7342">
      <w:pPr>
        <w:numPr>
          <w:ilvl w:val="0"/>
          <w:numId w:val="1"/>
        </w:numPr>
      </w:pPr>
      <w:r>
        <w:t>1 – Data written to input buffer (0x60) is command for controller</w:t>
      </w:r>
    </w:p>
    <w:p w14:paraId="7718851D" w14:textId="77777777" w:rsidR="004A5D79" w:rsidRDefault="004A5D79" w:rsidP="006D7342">
      <w:pPr>
        <w:numPr>
          <w:ilvl w:val="0"/>
          <w:numId w:val="1"/>
        </w:numPr>
        <w:rPr>
          <w:color w:val="0000FF"/>
        </w:rPr>
      </w:pPr>
      <w:r>
        <w:rPr>
          <w:color w:val="0000FF"/>
        </w:rPr>
        <w:t>0 – Data written to input buffer (0x60) is data for PS/2 device</w:t>
      </w:r>
    </w:p>
    <w:p w14:paraId="02B7B1AF" w14:textId="77777777" w:rsidR="004A5D79" w:rsidRDefault="004A5D79" w:rsidP="004A5D79"/>
    <w:p w14:paraId="2947BAC0" w14:textId="77777777" w:rsidR="004A5D79" w:rsidRDefault="004A5D79">
      <w:pPr>
        <w:spacing w:line="240" w:lineRule="auto"/>
        <w:rPr>
          <w:b/>
        </w:rPr>
      </w:pPr>
      <w:r>
        <w:rPr>
          <w:b/>
        </w:rPr>
        <w:br w:type="page"/>
      </w:r>
    </w:p>
    <w:p w14:paraId="5C283BB2" w14:textId="0E5D385B" w:rsidR="004A5D79" w:rsidRDefault="004A5D79" w:rsidP="004A5D79">
      <w:r>
        <w:rPr>
          <w:b/>
        </w:rPr>
        <w:lastRenderedPageBreak/>
        <w:t xml:space="preserve">SF </w:t>
      </w:r>
      <w:r>
        <w:t>– System Flag</w:t>
      </w:r>
    </w:p>
    <w:p w14:paraId="0E87138E" w14:textId="77777777" w:rsidR="004A5D79" w:rsidRDefault="004A5D79" w:rsidP="006D7342">
      <w:pPr>
        <w:numPr>
          <w:ilvl w:val="0"/>
          <w:numId w:val="1"/>
        </w:numPr>
      </w:pPr>
      <w:r>
        <w:t>1 – Set by firmware after system has passed power-on self-test (POST)</w:t>
      </w:r>
    </w:p>
    <w:p w14:paraId="6F05EAAD" w14:textId="77777777" w:rsidR="004A5D79" w:rsidRDefault="004A5D79" w:rsidP="006D7342">
      <w:pPr>
        <w:numPr>
          <w:ilvl w:val="0"/>
          <w:numId w:val="1"/>
        </w:numPr>
        <w:rPr>
          <w:color w:val="0000FF"/>
        </w:rPr>
      </w:pPr>
      <w:r>
        <w:rPr>
          <w:color w:val="0000FF"/>
        </w:rPr>
        <w:t>0 – Cleared on reset</w:t>
      </w:r>
    </w:p>
    <w:p w14:paraId="5108E29C" w14:textId="77777777" w:rsidR="004A5D79" w:rsidRDefault="004A5D79" w:rsidP="004A5D79">
      <w:pPr>
        <w:rPr>
          <w:b/>
        </w:rPr>
      </w:pPr>
    </w:p>
    <w:p w14:paraId="5CEA6CF0" w14:textId="77777777" w:rsidR="004A5D79" w:rsidRDefault="004A5D79" w:rsidP="004A5D79">
      <w:r>
        <w:rPr>
          <w:b/>
        </w:rPr>
        <w:t xml:space="preserve">IBS </w:t>
      </w:r>
      <w:r>
        <w:t>– Input Buffer Status</w:t>
      </w:r>
    </w:p>
    <w:p w14:paraId="28620D1A" w14:textId="77777777" w:rsidR="004A5D79" w:rsidRDefault="004A5D79" w:rsidP="006D7342">
      <w:pPr>
        <w:numPr>
          <w:ilvl w:val="0"/>
          <w:numId w:val="1"/>
        </w:numPr>
      </w:pPr>
      <w:r>
        <w:t>1 – Input (from CPU to 8042) is full, do not write more data to 0x60</w:t>
      </w:r>
    </w:p>
    <w:p w14:paraId="549D7716" w14:textId="77777777" w:rsidR="004A5D79" w:rsidRDefault="004A5D79" w:rsidP="006D7342">
      <w:pPr>
        <w:numPr>
          <w:ilvl w:val="0"/>
          <w:numId w:val="1"/>
        </w:numPr>
        <w:rPr>
          <w:color w:val="0000FF"/>
        </w:rPr>
      </w:pPr>
      <w:r>
        <w:rPr>
          <w:color w:val="0000FF"/>
        </w:rPr>
        <w:t>0 – Input buffer is empty, may write data to 0x60</w:t>
      </w:r>
    </w:p>
    <w:p w14:paraId="37EE5C43" w14:textId="77777777" w:rsidR="004A5D79" w:rsidRDefault="004A5D79" w:rsidP="004A5D79">
      <w:pPr>
        <w:rPr>
          <w:b/>
        </w:rPr>
      </w:pPr>
    </w:p>
    <w:p w14:paraId="4E5644F0" w14:textId="77777777" w:rsidR="004A5D79" w:rsidRDefault="004A5D79" w:rsidP="004A5D79">
      <w:r>
        <w:rPr>
          <w:b/>
        </w:rPr>
        <w:t xml:space="preserve">OBS </w:t>
      </w:r>
      <w:r>
        <w:t>– Output Buffer Status</w:t>
      </w:r>
    </w:p>
    <w:p w14:paraId="5E9F99C8" w14:textId="77777777" w:rsidR="004A5D79" w:rsidRDefault="004A5D79" w:rsidP="006D7342">
      <w:pPr>
        <w:numPr>
          <w:ilvl w:val="0"/>
          <w:numId w:val="1"/>
        </w:numPr>
      </w:pPr>
      <w:r>
        <w:t>1 – Output (from 8042 to CPU) is ready, may read from 0x60</w:t>
      </w:r>
    </w:p>
    <w:p w14:paraId="2BDB6B65" w14:textId="77777777" w:rsidR="004A5D79" w:rsidRDefault="004A5D79" w:rsidP="006D7342">
      <w:pPr>
        <w:numPr>
          <w:ilvl w:val="0"/>
          <w:numId w:val="1"/>
        </w:numPr>
        <w:rPr>
          <w:color w:val="0000FF"/>
        </w:rPr>
      </w:pPr>
      <w:r>
        <w:rPr>
          <w:color w:val="0000FF"/>
        </w:rPr>
        <w:t>0 – Output buffer is empty, do not read from 0x60</w:t>
      </w:r>
    </w:p>
    <w:p w14:paraId="1BB3BE16" w14:textId="77777777" w:rsidR="004A5D79" w:rsidRDefault="004A5D79" w:rsidP="004A5D79">
      <w:pPr>
        <w:rPr>
          <w:color w:val="0000FF"/>
        </w:rPr>
      </w:pPr>
    </w:p>
    <w:p w14:paraId="599014E7" w14:textId="77777777" w:rsidR="004A5D79" w:rsidRDefault="004A5D79" w:rsidP="004A5D79">
      <w:pPr>
        <w:pStyle w:val="Heading3"/>
      </w:pPr>
      <w:r>
        <w:t>Controller Configuration</w:t>
      </w:r>
    </w:p>
    <w:p w14:paraId="077EC3A1" w14:textId="77777777" w:rsidR="004A5D79" w:rsidRDefault="004A5D79" w:rsidP="004A5D79">
      <w:r>
        <w:t>The i8042 controller has a number of configuration registers and they are fully documented elsewhere.</w:t>
      </w:r>
      <w:r>
        <w:rPr>
          <w:rStyle w:val="FootnoteReference"/>
        </w:rPr>
        <w:footnoteReference w:id="1"/>
      </w:r>
      <w:r>
        <w:t xml:space="preserve">  There are a handful of registers that we will need to use and will be documented here.  Before we do that, we need to determine how to read and write those registers. </w:t>
      </w:r>
    </w:p>
    <w:p w14:paraId="2523A592" w14:textId="77777777" w:rsidR="004A5D79" w:rsidRDefault="004A5D79" w:rsidP="004A5D79"/>
    <w:tbl>
      <w:tblPr>
        <w:tblStyle w:val="TableGrid"/>
        <w:tblW w:w="0" w:type="auto"/>
        <w:tblLook w:val="04A0" w:firstRow="1" w:lastRow="0" w:firstColumn="1" w:lastColumn="0" w:noHBand="0" w:noVBand="1"/>
      </w:tblPr>
      <w:tblGrid>
        <w:gridCol w:w="1795"/>
        <w:gridCol w:w="4438"/>
        <w:gridCol w:w="3117"/>
      </w:tblGrid>
      <w:tr w:rsidR="004A5D79" w14:paraId="715FB0C8" w14:textId="77777777" w:rsidTr="008A7C54">
        <w:tc>
          <w:tcPr>
            <w:tcW w:w="1795" w:type="dxa"/>
          </w:tcPr>
          <w:p w14:paraId="6393A0B6" w14:textId="77777777" w:rsidR="004A5D79" w:rsidRDefault="004A5D79" w:rsidP="008A7C54">
            <w:r>
              <w:t>Command Byte</w:t>
            </w:r>
          </w:p>
        </w:tc>
        <w:tc>
          <w:tcPr>
            <w:tcW w:w="4438" w:type="dxa"/>
          </w:tcPr>
          <w:p w14:paraId="31895BAE" w14:textId="77777777" w:rsidR="004A5D79" w:rsidRDefault="004A5D79" w:rsidP="008A7C54">
            <w:r>
              <w:t>Description</w:t>
            </w:r>
          </w:p>
        </w:tc>
        <w:tc>
          <w:tcPr>
            <w:tcW w:w="3117" w:type="dxa"/>
          </w:tcPr>
          <w:p w14:paraId="7D8EFBD2" w14:textId="77777777" w:rsidR="004A5D79" w:rsidRDefault="004A5D79" w:rsidP="008A7C54">
            <w:r>
              <w:t>Response</w:t>
            </w:r>
          </w:p>
        </w:tc>
      </w:tr>
      <w:tr w:rsidR="004A5D79" w14:paraId="520DAA49" w14:textId="77777777" w:rsidTr="008A7C54">
        <w:tc>
          <w:tcPr>
            <w:tcW w:w="1795" w:type="dxa"/>
          </w:tcPr>
          <w:p w14:paraId="7F0DCE7B" w14:textId="77777777" w:rsidR="004A5D79" w:rsidRDefault="004A5D79" w:rsidP="008A7C54">
            <w:r>
              <w:t>0x20</w:t>
            </w:r>
          </w:p>
        </w:tc>
        <w:tc>
          <w:tcPr>
            <w:tcW w:w="4438" w:type="dxa"/>
          </w:tcPr>
          <w:p w14:paraId="4FB73F31" w14:textId="77777777" w:rsidR="004A5D79" w:rsidRDefault="004A5D79" w:rsidP="008A7C54">
            <w:r>
              <w:t>Read Controller Configuration Byte</w:t>
            </w:r>
          </w:p>
        </w:tc>
        <w:tc>
          <w:tcPr>
            <w:tcW w:w="3117" w:type="dxa"/>
          </w:tcPr>
          <w:p w14:paraId="4400140A" w14:textId="77777777" w:rsidR="004A5D79" w:rsidRDefault="004A5D79" w:rsidP="008A7C54">
            <w:r>
              <w:t>CCB in data port</w:t>
            </w:r>
          </w:p>
        </w:tc>
      </w:tr>
      <w:tr w:rsidR="004A5D79" w14:paraId="48DD6995" w14:textId="77777777" w:rsidTr="008A7C54">
        <w:tc>
          <w:tcPr>
            <w:tcW w:w="1795" w:type="dxa"/>
          </w:tcPr>
          <w:p w14:paraId="714A8683" w14:textId="77777777" w:rsidR="004A5D79" w:rsidRDefault="004A5D79" w:rsidP="008A7C54">
            <w:r>
              <w:t>0xA7</w:t>
            </w:r>
          </w:p>
        </w:tc>
        <w:tc>
          <w:tcPr>
            <w:tcW w:w="4438" w:type="dxa"/>
          </w:tcPr>
          <w:p w14:paraId="5317412E" w14:textId="77777777" w:rsidR="004A5D79" w:rsidRDefault="004A5D79" w:rsidP="008A7C54">
            <w:r>
              <w:t>Disable second PS/2 port</w:t>
            </w:r>
          </w:p>
        </w:tc>
        <w:tc>
          <w:tcPr>
            <w:tcW w:w="3117" w:type="dxa"/>
          </w:tcPr>
          <w:p w14:paraId="3E2C69A3" w14:textId="77777777" w:rsidR="004A5D79" w:rsidRDefault="004A5D79" w:rsidP="008A7C54">
            <w:r>
              <w:t>None</w:t>
            </w:r>
          </w:p>
        </w:tc>
      </w:tr>
      <w:tr w:rsidR="004A5D79" w14:paraId="319764F4" w14:textId="77777777" w:rsidTr="008A7C54">
        <w:tc>
          <w:tcPr>
            <w:tcW w:w="1795" w:type="dxa"/>
          </w:tcPr>
          <w:p w14:paraId="71284B06" w14:textId="77777777" w:rsidR="004A5D79" w:rsidRDefault="004A5D79" w:rsidP="008A7C54">
            <w:r>
              <w:t>0xA8</w:t>
            </w:r>
          </w:p>
        </w:tc>
        <w:tc>
          <w:tcPr>
            <w:tcW w:w="4438" w:type="dxa"/>
          </w:tcPr>
          <w:p w14:paraId="31D3137A" w14:textId="77777777" w:rsidR="004A5D79" w:rsidRDefault="004A5D79" w:rsidP="008A7C54">
            <w:r>
              <w:t>Enable second PS/2 port</w:t>
            </w:r>
          </w:p>
        </w:tc>
        <w:tc>
          <w:tcPr>
            <w:tcW w:w="3117" w:type="dxa"/>
          </w:tcPr>
          <w:p w14:paraId="099EF130" w14:textId="77777777" w:rsidR="004A5D79" w:rsidRDefault="004A5D79" w:rsidP="008A7C54">
            <w:r>
              <w:t>None</w:t>
            </w:r>
          </w:p>
        </w:tc>
      </w:tr>
      <w:tr w:rsidR="004A5D79" w14:paraId="335BE9E7" w14:textId="77777777" w:rsidTr="008A7C54">
        <w:tc>
          <w:tcPr>
            <w:tcW w:w="1795" w:type="dxa"/>
          </w:tcPr>
          <w:p w14:paraId="1808A60E" w14:textId="77777777" w:rsidR="004A5D79" w:rsidRDefault="004A5D79" w:rsidP="008A7C54">
            <w:r>
              <w:t>0xAA</w:t>
            </w:r>
          </w:p>
        </w:tc>
        <w:tc>
          <w:tcPr>
            <w:tcW w:w="4438" w:type="dxa"/>
          </w:tcPr>
          <w:p w14:paraId="1ED73085" w14:textId="77777777" w:rsidR="004A5D79" w:rsidRDefault="004A5D79" w:rsidP="008A7C54">
            <w:r>
              <w:t>Test PS/2 controller</w:t>
            </w:r>
          </w:p>
        </w:tc>
        <w:tc>
          <w:tcPr>
            <w:tcW w:w="3117" w:type="dxa"/>
          </w:tcPr>
          <w:p w14:paraId="406D1218" w14:textId="77777777" w:rsidR="004A5D79" w:rsidRDefault="004A5D79" w:rsidP="008A7C54">
            <w:r>
              <w:t>0x55 – pass, 0xFC - fail</w:t>
            </w:r>
          </w:p>
        </w:tc>
      </w:tr>
      <w:tr w:rsidR="004A5D79" w14:paraId="5FF98D90" w14:textId="77777777" w:rsidTr="008A7C54">
        <w:tc>
          <w:tcPr>
            <w:tcW w:w="1795" w:type="dxa"/>
          </w:tcPr>
          <w:p w14:paraId="68290BD2" w14:textId="77777777" w:rsidR="004A5D79" w:rsidRDefault="004A5D79" w:rsidP="008A7C54">
            <w:r>
              <w:t>0xAD</w:t>
            </w:r>
          </w:p>
        </w:tc>
        <w:tc>
          <w:tcPr>
            <w:tcW w:w="4438" w:type="dxa"/>
          </w:tcPr>
          <w:p w14:paraId="09B76D61" w14:textId="77777777" w:rsidR="004A5D79" w:rsidRDefault="004A5D79" w:rsidP="008A7C54">
            <w:r>
              <w:t>Disable first PS/2 port</w:t>
            </w:r>
          </w:p>
        </w:tc>
        <w:tc>
          <w:tcPr>
            <w:tcW w:w="3117" w:type="dxa"/>
          </w:tcPr>
          <w:p w14:paraId="5CEBDFE7" w14:textId="77777777" w:rsidR="004A5D79" w:rsidRDefault="004A5D79" w:rsidP="008A7C54">
            <w:r>
              <w:t>None</w:t>
            </w:r>
          </w:p>
        </w:tc>
      </w:tr>
      <w:tr w:rsidR="004A5D79" w14:paraId="4458BEB3" w14:textId="77777777" w:rsidTr="008A7C54">
        <w:tc>
          <w:tcPr>
            <w:tcW w:w="1795" w:type="dxa"/>
          </w:tcPr>
          <w:p w14:paraId="03B8B5B1" w14:textId="77777777" w:rsidR="004A5D79" w:rsidRDefault="004A5D79" w:rsidP="008A7C54">
            <w:r>
              <w:t>0xAE</w:t>
            </w:r>
          </w:p>
        </w:tc>
        <w:tc>
          <w:tcPr>
            <w:tcW w:w="4438" w:type="dxa"/>
          </w:tcPr>
          <w:p w14:paraId="601EFBC0" w14:textId="77777777" w:rsidR="004A5D79" w:rsidRDefault="004A5D79" w:rsidP="008A7C54">
            <w:r>
              <w:t>Enable first PS/2 port</w:t>
            </w:r>
          </w:p>
        </w:tc>
        <w:tc>
          <w:tcPr>
            <w:tcW w:w="3117" w:type="dxa"/>
          </w:tcPr>
          <w:p w14:paraId="1FACD449" w14:textId="77777777" w:rsidR="004A5D79" w:rsidRDefault="004A5D79" w:rsidP="008A7C54">
            <w:r>
              <w:t>None</w:t>
            </w:r>
          </w:p>
        </w:tc>
      </w:tr>
    </w:tbl>
    <w:p w14:paraId="1B98AC20" w14:textId="77777777" w:rsidR="004A5D79" w:rsidRDefault="004A5D79" w:rsidP="004A5D79"/>
    <w:p w14:paraId="4B100BF6" w14:textId="77777777" w:rsidR="004A5D79" w:rsidRDefault="004A5D79" w:rsidP="004A5D79">
      <w:r>
        <w:t>Sending a Command w/ No Response</w:t>
      </w:r>
    </w:p>
    <w:p w14:paraId="41A7A905" w14:textId="77777777" w:rsidR="004A5D79" w:rsidRPr="00755754" w:rsidRDefault="004A5D79" w:rsidP="006D7342">
      <w:pPr>
        <w:pStyle w:val="ListParagraph"/>
        <w:numPr>
          <w:ilvl w:val="0"/>
          <w:numId w:val="3"/>
        </w:numPr>
      </w:pPr>
      <w:r>
        <w:rPr>
          <w:i/>
          <w:iCs/>
        </w:rPr>
        <w:t xml:space="preserve">Poll </w:t>
      </w:r>
      <w:r>
        <w:t xml:space="preserve">the </w:t>
      </w:r>
      <w:r>
        <w:rPr>
          <w:i/>
          <w:iCs/>
        </w:rPr>
        <w:t>Status Port</w:t>
      </w:r>
      <w:r>
        <w:t xml:space="preserve"> (0x64) until the IBS bit is clear.</w:t>
      </w:r>
    </w:p>
    <w:p w14:paraId="580BF7B0" w14:textId="77777777" w:rsidR="004A5D79" w:rsidRPr="00755754" w:rsidRDefault="004A5D79" w:rsidP="006D7342">
      <w:pPr>
        <w:pStyle w:val="ListParagraph"/>
        <w:numPr>
          <w:ilvl w:val="0"/>
          <w:numId w:val="3"/>
        </w:numPr>
      </w:pPr>
      <w:r>
        <w:rPr>
          <w:i/>
          <w:iCs/>
        </w:rPr>
        <w:t>Output</w:t>
      </w:r>
      <w:r>
        <w:t xml:space="preserve"> the i8042 register number to be read to the </w:t>
      </w:r>
      <w:r>
        <w:rPr>
          <w:i/>
          <w:iCs/>
        </w:rPr>
        <w:t>Command Port (0x64).</w:t>
      </w:r>
    </w:p>
    <w:p w14:paraId="5E29F0BB" w14:textId="77777777" w:rsidR="004A5D79" w:rsidRDefault="004A5D79" w:rsidP="004A5D79"/>
    <w:p w14:paraId="0A050EF4" w14:textId="77777777" w:rsidR="004A5D79" w:rsidRDefault="004A5D79" w:rsidP="004A5D79">
      <w:r>
        <w:t>Requesting a Register Read</w:t>
      </w:r>
    </w:p>
    <w:p w14:paraId="7F1B5205" w14:textId="77777777" w:rsidR="004A5D79" w:rsidRPr="00755754" w:rsidRDefault="004A5D79" w:rsidP="006D7342">
      <w:pPr>
        <w:pStyle w:val="ListParagraph"/>
        <w:numPr>
          <w:ilvl w:val="0"/>
          <w:numId w:val="5"/>
        </w:numPr>
      </w:pPr>
      <w:r>
        <w:rPr>
          <w:i/>
          <w:iCs/>
        </w:rPr>
        <w:t xml:space="preserve">Poll </w:t>
      </w:r>
      <w:r>
        <w:t xml:space="preserve">the </w:t>
      </w:r>
      <w:r>
        <w:rPr>
          <w:i/>
          <w:iCs/>
        </w:rPr>
        <w:t>Status Port</w:t>
      </w:r>
      <w:r>
        <w:t xml:space="preserve"> (0x64) until the IBS bit is clear.</w:t>
      </w:r>
    </w:p>
    <w:p w14:paraId="56269089" w14:textId="77777777" w:rsidR="004A5D79" w:rsidRPr="00755754" w:rsidRDefault="004A5D79" w:rsidP="006D7342">
      <w:pPr>
        <w:pStyle w:val="ListParagraph"/>
        <w:numPr>
          <w:ilvl w:val="0"/>
          <w:numId w:val="5"/>
        </w:numPr>
      </w:pPr>
      <w:r>
        <w:rPr>
          <w:i/>
          <w:iCs/>
        </w:rPr>
        <w:t>Output</w:t>
      </w:r>
      <w:r>
        <w:t xml:space="preserve"> the i8042 register number to be read to the </w:t>
      </w:r>
      <w:r>
        <w:rPr>
          <w:i/>
          <w:iCs/>
        </w:rPr>
        <w:t>Command Port (0x64).</w:t>
      </w:r>
    </w:p>
    <w:p w14:paraId="2083C864" w14:textId="77777777" w:rsidR="004A5D79" w:rsidRPr="00755754" w:rsidRDefault="004A5D79" w:rsidP="006D7342">
      <w:pPr>
        <w:pStyle w:val="ListParagraph"/>
        <w:numPr>
          <w:ilvl w:val="0"/>
          <w:numId w:val="5"/>
        </w:numPr>
      </w:pPr>
      <w:r>
        <w:rPr>
          <w:i/>
          <w:iCs/>
        </w:rPr>
        <w:t xml:space="preserve">Poll </w:t>
      </w:r>
      <w:r>
        <w:t xml:space="preserve">the </w:t>
      </w:r>
      <w:r>
        <w:rPr>
          <w:i/>
          <w:iCs/>
        </w:rPr>
        <w:t>Status Port</w:t>
      </w:r>
      <w:r>
        <w:t xml:space="preserve"> (0x64) until the OBS bit is set.</w:t>
      </w:r>
    </w:p>
    <w:p w14:paraId="7AAB5807" w14:textId="77777777" w:rsidR="004A5D79" w:rsidRDefault="004A5D79" w:rsidP="006D7342">
      <w:pPr>
        <w:pStyle w:val="ListParagraph"/>
        <w:numPr>
          <w:ilvl w:val="0"/>
          <w:numId w:val="5"/>
        </w:numPr>
      </w:pPr>
      <w:r>
        <w:rPr>
          <w:i/>
          <w:iCs/>
        </w:rPr>
        <w:t>Input</w:t>
      </w:r>
      <w:r>
        <w:t xml:space="preserve"> the value reported by the i8042 by reading the </w:t>
      </w:r>
      <w:r>
        <w:rPr>
          <w:i/>
          <w:iCs/>
        </w:rPr>
        <w:t xml:space="preserve">Data Port </w:t>
      </w:r>
      <w:r>
        <w:t>(0x60)</w:t>
      </w:r>
    </w:p>
    <w:p w14:paraId="1A5CEB1F" w14:textId="77777777" w:rsidR="004A5D79" w:rsidRDefault="004A5D79" w:rsidP="004A5D79"/>
    <w:p w14:paraId="4704279E" w14:textId="77777777" w:rsidR="004A5D79" w:rsidRDefault="004A5D79">
      <w:pPr>
        <w:spacing w:line="240" w:lineRule="auto"/>
      </w:pPr>
      <w:r>
        <w:br w:type="page"/>
      </w:r>
    </w:p>
    <w:p w14:paraId="79B4D15C" w14:textId="3FD41A5D" w:rsidR="004A5D79" w:rsidRDefault="004A5D79" w:rsidP="004A5D79">
      <w:r>
        <w:lastRenderedPageBreak/>
        <w:t>Requesting a Register Write</w:t>
      </w:r>
    </w:p>
    <w:p w14:paraId="28D0B31B" w14:textId="77777777" w:rsidR="004A5D79" w:rsidRPr="00755754" w:rsidRDefault="004A5D79" w:rsidP="006D7342">
      <w:pPr>
        <w:pStyle w:val="ListParagraph"/>
        <w:numPr>
          <w:ilvl w:val="0"/>
          <w:numId w:val="4"/>
        </w:numPr>
      </w:pPr>
      <w:r>
        <w:t xml:space="preserve">Poll </w:t>
      </w:r>
      <w:r w:rsidRPr="00755754">
        <w:t xml:space="preserve">the </w:t>
      </w:r>
      <w:r>
        <w:t>Status Port</w:t>
      </w:r>
      <w:r w:rsidRPr="00755754">
        <w:t xml:space="preserve"> (0x64) until the IBS bit is clear.</w:t>
      </w:r>
    </w:p>
    <w:p w14:paraId="6973CFDF" w14:textId="77777777" w:rsidR="004A5D79" w:rsidRPr="00755754" w:rsidRDefault="004A5D79" w:rsidP="006D7342">
      <w:pPr>
        <w:pStyle w:val="ListParagraph"/>
        <w:numPr>
          <w:ilvl w:val="0"/>
          <w:numId w:val="4"/>
        </w:numPr>
      </w:pPr>
      <w:r>
        <w:t>Output</w:t>
      </w:r>
      <w:r w:rsidRPr="00755754">
        <w:t xml:space="preserve"> the i8042 register number to be read to the </w:t>
      </w:r>
      <w:r>
        <w:t>Command Port (0x64).</w:t>
      </w:r>
    </w:p>
    <w:p w14:paraId="1AFA9FA4" w14:textId="77777777" w:rsidR="004A5D79" w:rsidRPr="00755754" w:rsidRDefault="004A5D79" w:rsidP="006D7342">
      <w:pPr>
        <w:pStyle w:val="ListParagraph"/>
        <w:numPr>
          <w:ilvl w:val="0"/>
          <w:numId w:val="4"/>
        </w:numPr>
      </w:pPr>
      <w:r>
        <w:t xml:space="preserve">Poll </w:t>
      </w:r>
      <w:r w:rsidRPr="00755754">
        <w:t xml:space="preserve">the </w:t>
      </w:r>
      <w:r>
        <w:t>Status Port</w:t>
      </w:r>
      <w:r w:rsidRPr="00755754">
        <w:t xml:space="preserve"> (0x64) until the </w:t>
      </w:r>
      <w:r>
        <w:t>I</w:t>
      </w:r>
      <w:r w:rsidRPr="00755754">
        <w:t xml:space="preserve">BS bit is </w:t>
      </w:r>
      <w:r>
        <w:t>clear</w:t>
      </w:r>
      <w:r w:rsidRPr="00755754">
        <w:t>.</w:t>
      </w:r>
    </w:p>
    <w:p w14:paraId="1BCB1333" w14:textId="77777777" w:rsidR="004A5D79" w:rsidRPr="00755754" w:rsidRDefault="004A5D79" w:rsidP="006D7342">
      <w:pPr>
        <w:pStyle w:val="ListParagraph"/>
        <w:numPr>
          <w:ilvl w:val="0"/>
          <w:numId w:val="4"/>
        </w:numPr>
      </w:pPr>
      <w:r>
        <w:t>Output</w:t>
      </w:r>
      <w:r w:rsidRPr="00755754">
        <w:t xml:space="preserve"> the </w:t>
      </w:r>
      <w:r>
        <w:t xml:space="preserve">new register value by writing it to </w:t>
      </w:r>
      <w:r w:rsidRPr="00755754">
        <w:t xml:space="preserve">the </w:t>
      </w:r>
      <w:r>
        <w:t xml:space="preserve">Data Port </w:t>
      </w:r>
      <w:r w:rsidRPr="00755754">
        <w:t>(0x60)</w:t>
      </w:r>
    </w:p>
    <w:p w14:paraId="58AC3CFB" w14:textId="77777777" w:rsidR="004A5D79" w:rsidRDefault="004A5D79" w:rsidP="004A5D79"/>
    <w:p w14:paraId="62AC3E86" w14:textId="77777777" w:rsidR="004A5D79" w:rsidRDefault="004A5D79" w:rsidP="004A5D79">
      <w:r>
        <w:t>There seems to be an opportunity for race conditions that can be cleared by adding some delay between the output of the register number and polling the status bit.  Its at least theoretically possible that the status bit will remain clear before the new data is actually available.  When I added a “busy-wait” loop of a few thousand iterations, I actually had much better and consistent results.</w:t>
      </w:r>
    </w:p>
    <w:p w14:paraId="04E7969D" w14:textId="77777777" w:rsidR="004A5D79" w:rsidRDefault="004A5D79" w:rsidP="004A5D79"/>
    <w:p w14:paraId="4389C925" w14:textId="77777777" w:rsidR="004A5D79" w:rsidRDefault="004A5D79" w:rsidP="004A5D79">
      <w:pPr>
        <w:pStyle w:val="Heading4"/>
      </w:pPr>
      <w:r>
        <w:t>Controller Configuration Byte</w:t>
      </w:r>
    </w:p>
    <w:p w14:paraId="17F66E8E" w14:textId="77777777" w:rsidR="004A5D79" w:rsidRDefault="004A5D79" w:rsidP="004A5D79">
      <w:r>
        <w:t>One of the most important registers for our purposes is the “controller configuration byte,” which can be read from controller register 0x20, and written to register 0x60.  Using different register numbers for a read and write was actually a pretty common strategy in older electronics, so its not much of a surprise to see it employed here.  The fields of the configuration byte are shown below:</w:t>
      </w:r>
    </w:p>
    <w:p w14:paraId="63FBF674" w14:textId="77777777" w:rsidR="004A5D79" w:rsidRDefault="004A5D79" w:rsidP="004A5D79"/>
    <w:p w14:paraId="542ABB2C" w14:textId="77777777" w:rsidR="004A5D79" w:rsidRDefault="004A5D79" w:rsidP="004A5D79">
      <w:pPr>
        <w:rPr>
          <w:b/>
        </w:rPr>
      </w:pPr>
      <w:r>
        <w:rPr>
          <w:b/>
        </w:rPr>
        <w:t>PS/2 Controller Configuration Byte</w:t>
      </w:r>
    </w:p>
    <w:tbl>
      <w:tblPr>
        <w:tblW w:w="8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tblGrid>
      <w:tr w:rsidR="004A5D79" w14:paraId="6522A5D2" w14:textId="77777777" w:rsidTr="008A7C54">
        <w:tc>
          <w:tcPr>
            <w:tcW w:w="1040" w:type="dxa"/>
            <w:shd w:val="clear" w:color="auto" w:fill="999999"/>
            <w:tcMar>
              <w:top w:w="100" w:type="dxa"/>
              <w:left w:w="100" w:type="dxa"/>
              <w:bottom w:w="100" w:type="dxa"/>
              <w:right w:w="100" w:type="dxa"/>
            </w:tcMar>
          </w:tcPr>
          <w:p w14:paraId="065B6A91" w14:textId="77777777" w:rsidR="004A5D79" w:rsidRDefault="004A5D79" w:rsidP="008A7C54">
            <w:pPr>
              <w:widowControl w:val="0"/>
              <w:pBdr>
                <w:top w:val="nil"/>
                <w:left w:val="nil"/>
                <w:bottom w:val="nil"/>
                <w:right w:val="nil"/>
                <w:between w:val="nil"/>
              </w:pBdr>
              <w:spacing w:line="240" w:lineRule="auto"/>
              <w:jc w:val="center"/>
            </w:pPr>
            <w:r>
              <w:t>7</w:t>
            </w:r>
          </w:p>
        </w:tc>
        <w:tc>
          <w:tcPr>
            <w:tcW w:w="1040" w:type="dxa"/>
            <w:shd w:val="clear" w:color="auto" w:fill="999999"/>
            <w:tcMar>
              <w:top w:w="100" w:type="dxa"/>
              <w:left w:w="100" w:type="dxa"/>
              <w:bottom w:w="100" w:type="dxa"/>
              <w:right w:w="100" w:type="dxa"/>
            </w:tcMar>
          </w:tcPr>
          <w:p w14:paraId="7C13FF82" w14:textId="77777777" w:rsidR="004A5D79" w:rsidRDefault="004A5D79" w:rsidP="008A7C54">
            <w:pPr>
              <w:widowControl w:val="0"/>
              <w:pBdr>
                <w:top w:val="nil"/>
                <w:left w:val="nil"/>
                <w:bottom w:val="nil"/>
                <w:right w:val="nil"/>
                <w:between w:val="nil"/>
              </w:pBdr>
              <w:spacing w:line="240" w:lineRule="auto"/>
              <w:jc w:val="center"/>
            </w:pPr>
            <w:r>
              <w:t>6</w:t>
            </w:r>
          </w:p>
        </w:tc>
        <w:tc>
          <w:tcPr>
            <w:tcW w:w="1040" w:type="dxa"/>
            <w:shd w:val="clear" w:color="auto" w:fill="999999"/>
            <w:tcMar>
              <w:top w:w="100" w:type="dxa"/>
              <w:left w:w="100" w:type="dxa"/>
              <w:bottom w:w="100" w:type="dxa"/>
              <w:right w:w="100" w:type="dxa"/>
            </w:tcMar>
          </w:tcPr>
          <w:p w14:paraId="263E1F54" w14:textId="77777777" w:rsidR="004A5D79" w:rsidRDefault="004A5D79" w:rsidP="008A7C54">
            <w:pPr>
              <w:widowControl w:val="0"/>
              <w:pBdr>
                <w:top w:val="nil"/>
                <w:left w:val="nil"/>
                <w:bottom w:val="nil"/>
                <w:right w:val="nil"/>
                <w:between w:val="nil"/>
              </w:pBdr>
              <w:spacing w:line="240" w:lineRule="auto"/>
              <w:jc w:val="center"/>
            </w:pPr>
            <w:r>
              <w:t>5</w:t>
            </w:r>
          </w:p>
        </w:tc>
        <w:tc>
          <w:tcPr>
            <w:tcW w:w="1040" w:type="dxa"/>
            <w:shd w:val="clear" w:color="auto" w:fill="999999"/>
          </w:tcPr>
          <w:p w14:paraId="3844B228" w14:textId="77777777" w:rsidR="004A5D79" w:rsidRDefault="004A5D79" w:rsidP="008A7C54">
            <w:pPr>
              <w:widowControl w:val="0"/>
              <w:pBdr>
                <w:top w:val="nil"/>
                <w:left w:val="nil"/>
                <w:bottom w:val="nil"/>
                <w:right w:val="nil"/>
                <w:between w:val="nil"/>
              </w:pBdr>
              <w:spacing w:line="240" w:lineRule="auto"/>
              <w:jc w:val="center"/>
            </w:pPr>
            <w:r>
              <w:t>4</w:t>
            </w:r>
          </w:p>
        </w:tc>
        <w:tc>
          <w:tcPr>
            <w:tcW w:w="1040" w:type="dxa"/>
            <w:shd w:val="clear" w:color="auto" w:fill="999999"/>
            <w:tcMar>
              <w:top w:w="100" w:type="dxa"/>
              <w:left w:w="100" w:type="dxa"/>
              <w:bottom w:w="100" w:type="dxa"/>
              <w:right w:w="100" w:type="dxa"/>
            </w:tcMar>
          </w:tcPr>
          <w:p w14:paraId="3E737DCD" w14:textId="77777777" w:rsidR="004A5D79" w:rsidRDefault="004A5D79" w:rsidP="008A7C54">
            <w:pPr>
              <w:widowControl w:val="0"/>
              <w:pBdr>
                <w:top w:val="nil"/>
                <w:left w:val="nil"/>
                <w:bottom w:val="nil"/>
                <w:right w:val="nil"/>
                <w:between w:val="nil"/>
              </w:pBdr>
              <w:spacing w:line="240" w:lineRule="auto"/>
              <w:jc w:val="center"/>
            </w:pPr>
            <w:r>
              <w:t>3</w:t>
            </w:r>
          </w:p>
        </w:tc>
        <w:tc>
          <w:tcPr>
            <w:tcW w:w="1040" w:type="dxa"/>
            <w:shd w:val="clear" w:color="auto" w:fill="999999"/>
            <w:tcMar>
              <w:top w:w="100" w:type="dxa"/>
              <w:left w:w="100" w:type="dxa"/>
              <w:bottom w:w="100" w:type="dxa"/>
              <w:right w:w="100" w:type="dxa"/>
            </w:tcMar>
          </w:tcPr>
          <w:p w14:paraId="6FADF012" w14:textId="77777777" w:rsidR="004A5D79" w:rsidRDefault="004A5D79" w:rsidP="008A7C54">
            <w:pPr>
              <w:widowControl w:val="0"/>
              <w:pBdr>
                <w:top w:val="nil"/>
                <w:left w:val="nil"/>
                <w:bottom w:val="nil"/>
                <w:right w:val="nil"/>
                <w:between w:val="nil"/>
              </w:pBdr>
              <w:spacing w:line="240" w:lineRule="auto"/>
              <w:jc w:val="center"/>
            </w:pPr>
            <w:r>
              <w:t>2</w:t>
            </w:r>
          </w:p>
        </w:tc>
        <w:tc>
          <w:tcPr>
            <w:tcW w:w="1040" w:type="dxa"/>
            <w:shd w:val="clear" w:color="auto" w:fill="999999"/>
            <w:tcMar>
              <w:top w:w="100" w:type="dxa"/>
              <w:left w:w="100" w:type="dxa"/>
              <w:bottom w:w="100" w:type="dxa"/>
              <w:right w:w="100" w:type="dxa"/>
            </w:tcMar>
          </w:tcPr>
          <w:p w14:paraId="7EDFD121" w14:textId="77777777" w:rsidR="004A5D79" w:rsidRDefault="004A5D79" w:rsidP="008A7C54">
            <w:pPr>
              <w:widowControl w:val="0"/>
              <w:pBdr>
                <w:top w:val="nil"/>
                <w:left w:val="nil"/>
                <w:bottom w:val="nil"/>
                <w:right w:val="nil"/>
                <w:between w:val="nil"/>
              </w:pBdr>
              <w:spacing w:line="240" w:lineRule="auto"/>
              <w:jc w:val="center"/>
            </w:pPr>
            <w:r>
              <w:t>1</w:t>
            </w:r>
          </w:p>
        </w:tc>
        <w:tc>
          <w:tcPr>
            <w:tcW w:w="1040" w:type="dxa"/>
            <w:shd w:val="clear" w:color="auto" w:fill="999999"/>
            <w:tcMar>
              <w:top w:w="100" w:type="dxa"/>
              <w:left w:w="100" w:type="dxa"/>
              <w:bottom w:w="100" w:type="dxa"/>
              <w:right w:w="100" w:type="dxa"/>
            </w:tcMar>
          </w:tcPr>
          <w:p w14:paraId="6B66E316" w14:textId="77777777" w:rsidR="004A5D79" w:rsidRDefault="004A5D79" w:rsidP="008A7C54">
            <w:pPr>
              <w:widowControl w:val="0"/>
              <w:pBdr>
                <w:top w:val="nil"/>
                <w:left w:val="nil"/>
                <w:bottom w:val="nil"/>
                <w:right w:val="nil"/>
                <w:between w:val="nil"/>
              </w:pBdr>
              <w:spacing w:line="240" w:lineRule="auto"/>
              <w:jc w:val="center"/>
            </w:pPr>
            <w:r>
              <w:t>0</w:t>
            </w:r>
          </w:p>
        </w:tc>
      </w:tr>
      <w:tr w:rsidR="004A5D79" w14:paraId="44989FD6" w14:textId="77777777" w:rsidTr="008A7C54">
        <w:tc>
          <w:tcPr>
            <w:tcW w:w="1040" w:type="dxa"/>
            <w:shd w:val="clear" w:color="auto" w:fill="auto"/>
            <w:tcMar>
              <w:top w:w="100" w:type="dxa"/>
              <w:left w:w="100" w:type="dxa"/>
              <w:bottom w:w="100" w:type="dxa"/>
              <w:right w:w="100" w:type="dxa"/>
            </w:tcMar>
          </w:tcPr>
          <w:p w14:paraId="7D40599A" w14:textId="77777777" w:rsidR="004A5D79" w:rsidRDefault="004A5D79" w:rsidP="008A7C54">
            <w:pPr>
              <w:widowControl w:val="0"/>
              <w:pBdr>
                <w:top w:val="nil"/>
                <w:left w:val="nil"/>
                <w:bottom w:val="nil"/>
                <w:right w:val="nil"/>
                <w:between w:val="nil"/>
              </w:pBdr>
              <w:spacing w:line="240" w:lineRule="auto"/>
              <w:jc w:val="center"/>
            </w:pPr>
            <w:r>
              <w:t>0</w:t>
            </w:r>
          </w:p>
        </w:tc>
        <w:tc>
          <w:tcPr>
            <w:tcW w:w="1040" w:type="dxa"/>
            <w:shd w:val="clear" w:color="auto" w:fill="auto"/>
            <w:tcMar>
              <w:top w:w="100" w:type="dxa"/>
              <w:left w:w="100" w:type="dxa"/>
              <w:bottom w:w="100" w:type="dxa"/>
              <w:right w:w="100" w:type="dxa"/>
            </w:tcMar>
          </w:tcPr>
          <w:p w14:paraId="28BA73DD" w14:textId="77777777" w:rsidR="004A5D79" w:rsidRDefault="004A5D79" w:rsidP="008A7C54">
            <w:pPr>
              <w:widowControl w:val="0"/>
              <w:pBdr>
                <w:top w:val="nil"/>
                <w:left w:val="nil"/>
                <w:bottom w:val="nil"/>
                <w:right w:val="nil"/>
                <w:between w:val="nil"/>
              </w:pBdr>
              <w:spacing w:line="240" w:lineRule="auto"/>
              <w:jc w:val="center"/>
            </w:pPr>
            <w:r>
              <w:t>XLAT1</w:t>
            </w:r>
          </w:p>
        </w:tc>
        <w:tc>
          <w:tcPr>
            <w:tcW w:w="1040" w:type="dxa"/>
            <w:shd w:val="clear" w:color="auto" w:fill="auto"/>
            <w:tcMar>
              <w:top w:w="100" w:type="dxa"/>
              <w:left w:w="100" w:type="dxa"/>
              <w:bottom w:w="100" w:type="dxa"/>
              <w:right w:w="100" w:type="dxa"/>
            </w:tcMar>
          </w:tcPr>
          <w:p w14:paraId="13FBB623" w14:textId="77777777" w:rsidR="004A5D79" w:rsidRDefault="004A5D79" w:rsidP="008A7C54">
            <w:pPr>
              <w:widowControl w:val="0"/>
              <w:pBdr>
                <w:top w:val="nil"/>
                <w:left w:val="nil"/>
                <w:bottom w:val="nil"/>
                <w:right w:val="nil"/>
                <w:between w:val="nil"/>
              </w:pBdr>
              <w:spacing w:line="240" w:lineRule="auto"/>
              <w:jc w:val="center"/>
            </w:pPr>
            <w:r>
              <w:t>CLK2</w:t>
            </w:r>
          </w:p>
        </w:tc>
        <w:tc>
          <w:tcPr>
            <w:tcW w:w="1040" w:type="dxa"/>
            <w:shd w:val="clear" w:color="auto" w:fill="auto"/>
          </w:tcPr>
          <w:p w14:paraId="3A870FD1" w14:textId="77777777" w:rsidR="004A5D79" w:rsidRDefault="004A5D79" w:rsidP="008A7C54">
            <w:pPr>
              <w:widowControl w:val="0"/>
              <w:pBdr>
                <w:top w:val="nil"/>
                <w:left w:val="nil"/>
                <w:bottom w:val="nil"/>
                <w:right w:val="nil"/>
                <w:between w:val="nil"/>
              </w:pBdr>
              <w:spacing w:line="240" w:lineRule="auto"/>
              <w:jc w:val="center"/>
            </w:pPr>
            <w:r>
              <w:t>CLK1</w:t>
            </w:r>
          </w:p>
        </w:tc>
        <w:tc>
          <w:tcPr>
            <w:tcW w:w="1040" w:type="dxa"/>
            <w:shd w:val="clear" w:color="auto" w:fill="auto"/>
            <w:tcMar>
              <w:top w:w="100" w:type="dxa"/>
              <w:left w:w="100" w:type="dxa"/>
              <w:bottom w:w="100" w:type="dxa"/>
              <w:right w:w="100" w:type="dxa"/>
            </w:tcMar>
          </w:tcPr>
          <w:p w14:paraId="6A769A1E" w14:textId="77777777" w:rsidR="004A5D79" w:rsidRDefault="004A5D79" w:rsidP="008A7C54">
            <w:pPr>
              <w:widowControl w:val="0"/>
              <w:pBdr>
                <w:top w:val="nil"/>
                <w:left w:val="nil"/>
                <w:bottom w:val="nil"/>
                <w:right w:val="nil"/>
                <w:between w:val="nil"/>
              </w:pBdr>
              <w:spacing w:line="240" w:lineRule="auto"/>
              <w:jc w:val="center"/>
            </w:pPr>
            <w:r>
              <w:t>0</w:t>
            </w:r>
          </w:p>
        </w:tc>
        <w:tc>
          <w:tcPr>
            <w:tcW w:w="1040" w:type="dxa"/>
            <w:shd w:val="clear" w:color="auto" w:fill="auto"/>
            <w:tcMar>
              <w:top w:w="100" w:type="dxa"/>
              <w:left w:w="100" w:type="dxa"/>
              <w:bottom w:w="100" w:type="dxa"/>
              <w:right w:w="100" w:type="dxa"/>
            </w:tcMar>
          </w:tcPr>
          <w:p w14:paraId="63035EE4" w14:textId="77777777" w:rsidR="004A5D79" w:rsidRDefault="004A5D79" w:rsidP="008A7C54">
            <w:pPr>
              <w:widowControl w:val="0"/>
              <w:pBdr>
                <w:top w:val="nil"/>
                <w:left w:val="nil"/>
                <w:bottom w:val="nil"/>
                <w:right w:val="nil"/>
                <w:between w:val="nil"/>
              </w:pBdr>
              <w:spacing w:line="240" w:lineRule="auto"/>
              <w:jc w:val="center"/>
            </w:pPr>
            <w:r>
              <w:t>SF</w:t>
            </w:r>
          </w:p>
        </w:tc>
        <w:tc>
          <w:tcPr>
            <w:tcW w:w="1040" w:type="dxa"/>
            <w:shd w:val="clear" w:color="auto" w:fill="auto"/>
            <w:tcMar>
              <w:top w:w="100" w:type="dxa"/>
              <w:left w:w="100" w:type="dxa"/>
              <w:bottom w:w="100" w:type="dxa"/>
              <w:right w:w="100" w:type="dxa"/>
            </w:tcMar>
          </w:tcPr>
          <w:p w14:paraId="135C438C" w14:textId="77777777" w:rsidR="004A5D79" w:rsidRDefault="004A5D79" w:rsidP="008A7C54">
            <w:pPr>
              <w:widowControl w:val="0"/>
              <w:pBdr>
                <w:top w:val="nil"/>
                <w:left w:val="nil"/>
                <w:bottom w:val="nil"/>
                <w:right w:val="nil"/>
                <w:between w:val="nil"/>
              </w:pBdr>
              <w:spacing w:line="240" w:lineRule="auto"/>
              <w:jc w:val="center"/>
            </w:pPr>
            <w:r>
              <w:t>INT2</w:t>
            </w:r>
          </w:p>
        </w:tc>
        <w:tc>
          <w:tcPr>
            <w:tcW w:w="1040" w:type="dxa"/>
            <w:shd w:val="clear" w:color="auto" w:fill="auto"/>
            <w:tcMar>
              <w:top w:w="100" w:type="dxa"/>
              <w:left w:w="100" w:type="dxa"/>
              <w:bottom w:w="100" w:type="dxa"/>
              <w:right w:w="100" w:type="dxa"/>
            </w:tcMar>
          </w:tcPr>
          <w:p w14:paraId="559808DB" w14:textId="77777777" w:rsidR="004A5D79" w:rsidRDefault="004A5D79" w:rsidP="008A7C54">
            <w:pPr>
              <w:widowControl w:val="0"/>
              <w:pBdr>
                <w:top w:val="nil"/>
                <w:left w:val="nil"/>
                <w:bottom w:val="nil"/>
                <w:right w:val="nil"/>
                <w:between w:val="nil"/>
              </w:pBdr>
              <w:spacing w:line="240" w:lineRule="auto"/>
              <w:jc w:val="center"/>
            </w:pPr>
            <w:r>
              <w:t>INT1</w:t>
            </w:r>
          </w:p>
        </w:tc>
      </w:tr>
    </w:tbl>
    <w:p w14:paraId="2E38AC43" w14:textId="77777777" w:rsidR="004A5D79" w:rsidRDefault="004A5D79" w:rsidP="004A5D79"/>
    <w:p w14:paraId="4F353FCF" w14:textId="77777777" w:rsidR="004A5D79" w:rsidRDefault="004A5D79" w:rsidP="004A5D79"/>
    <w:p w14:paraId="48DDCE40" w14:textId="77777777" w:rsidR="004A5D79" w:rsidRPr="002410D2" w:rsidRDefault="004A5D79" w:rsidP="004A5D79">
      <w:pPr>
        <w:rPr>
          <w:bCs/>
        </w:rPr>
      </w:pPr>
      <w:r>
        <w:rPr>
          <w:b/>
        </w:rPr>
        <w:t>XLAT1</w:t>
      </w:r>
      <w:r w:rsidRPr="002410D2">
        <w:rPr>
          <w:bCs/>
        </w:rPr>
        <w:t xml:space="preserve"> – First PS/2 Port Translation</w:t>
      </w:r>
    </w:p>
    <w:p w14:paraId="003E563B" w14:textId="77777777" w:rsidR="004A5D79" w:rsidRDefault="004A5D79" w:rsidP="006D7342">
      <w:pPr>
        <w:numPr>
          <w:ilvl w:val="0"/>
          <w:numId w:val="2"/>
        </w:numPr>
      </w:pPr>
      <w:r>
        <w:t>1 – Translation is enabled</w:t>
      </w:r>
    </w:p>
    <w:p w14:paraId="727EB4E7" w14:textId="77777777" w:rsidR="004A5D79" w:rsidRDefault="004A5D79" w:rsidP="006D7342">
      <w:pPr>
        <w:numPr>
          <w:ilvl w:val="0"/>
          <w:numId w:val="2"/>
        </w:numPr>
        <w:rPr>
          <w:color w:val="0000FF"/>
        </w:rPr>
      </w:pPr>
      <w:r>
        <w:rPr>
          <w:color w:val="0000FF"/>
        </w:rPr>
        <w:t>0 – Translation is disabled</w:t>
      </w:r>
    </w:p>
    <w:p w14:paraId="01EEE6DA" w14:textId="77777777" w:rsidR="004A5D79" w:rsidRDefault="004A5D79" w:rsidP="004A5D79"/>
    <w:p w14:paraId="451AEE78" w14:textId="77777777" w:rsidR="004A5D79" w:rsidRPr="002410D2" w:rsidRDefault="004A5D79" w:rsidP="004A5D79">
      <w:pPr>
        <w:rPr>
          <w:bCs/>
        </w:rPr>
      </w:pPr>
      <w:r>
        <w:rPr>
          <w:b/>
        </w:rPr>
        <w:t xml:space="preserve">CLK2 </w:t>
      </w:r>
      <w:r w:rsidRPr="002410D2">
        <w:rPr>
          <w:bCs/>
        </w:rPr>
        <w:t>– Second PS/2 Port Clock</w:t>
      </w:r>
    </w:p>
    <w:p w14:paraId="353B510E" w14:textId="77777777" w:rsidR="004A5D79" w:rsidRDefault="004A5D79" w:rsidP="006D7342">
      <w:pPr>
        <w:numPr>
          <w:ilvl w:val="0"/>
          <w:numId w:val="2"/>
        </w:numPr>
      </w:pPr>
      <w:r>
        <w:t>1 – Clock is disabled</w:t>
      </w:r>
    </w:p>
    <w:p w14:paraId="3FA1604D" w14:textId="77777777" w:rsidR="004A5D79" w:rsidRDefault="004A5D79" w:rsidP="006D7342">
      <w:pPr>
        <w:numPr>
          <w:ilvl w:val="0"/>
          <w:numId w:val="2"/>
        </w:numPr>
        <w:rPr>
          <w:color w:val="0000FF"/>
        </w:rPr>
      </w:pPr>
      <w:r>
        <w:rPr>
          <w:color w:val="0000FF"/>
        </w:rPr>
        <w:t>0 – Clock is enabled</w:t>
      </w:r>
    </w:p>
    <w:p w14:paraId="2CF83820" w14:textId="77777777" w:rsidR="004A5D79" w:rsidRDefault="004A5D79" w:rsidP="004A5D79"/>
    <w:p w14:paraId="498DE869" w14:textId="77777777" w:rsidR="004A5D79" w:rsidRDefault="004A5D79" w:rsidP="004A5D79">
      <w:r>
        <w:rPr>
          <w:b/>
        </w:rPr>
        <w:t>CLK1</w:t>
      </w:r>
      <w:r>
        <w:t xml:space="preserve"> – First PS/2 Port Clock</w:t>
      </w:r>
    </w:p>
    <w:p w14:paraId="6419D43E" w14:textId="77777777" w:rsidR="004A5D79" w:rsidRDefault="004A5D79" w:rsidP="006D7342">
      <w:pPr>
        <w:numPr>
          <w:ilvl w:val="0"/>
          <w:numId w:val="2"/>
        </w:numPr>
      </w:pPr>
      <w:r>
        <w:t>1 – Clock is disabled</w:t>
      </w:r>
    </w:p>
    <w:p w14:paraId="4DF02F08" w14:textId="77777777" w:rsidR="004A5D79" w:rsidRDefault="004A5D79" w:rsidP="006D7342">
      <w:pPr>
        <w:numPr>
          <w:ilvl w:val="0"/>
          <w:numId w:val="2"/>
        </w:numPr>
        <w:rPr>
          <w:color w:val="0000FF"/>
        </w:rPr>
      </w:pPr>
      <w:r>
        <w:rPr>
          <w:color w:val="0000FF"/>
        </w:rPr>
        <w:t>0 – Clock is enabled</w:t>
      </w:r>
    </w:p>
    <w:p w14:paraId="12491DF3" w14:textId="77777777" w:rsidR="004A5D79" w:rsidRDefault="004A5D79" w:rsidP="004A5D79"/>
    <w:p w14:paraId="1A0EB72A" w14:textId="77777777" w:rsidR="004A5D79" w:rsidRDefault="004A5D79" w:rsidP="004A5D79">
      <w:r>
        <w:rPr>
          <w:b/>
        </w:rPr>
        <w:t xml:space="preserve">SF </w:t>
      </w:r>
      <w:r>
        <w:t>– System Flag</w:t>
      </w:r>
    </w:p>
    <w:p w14:paraId="41958F77" w14:textId="77777777" w:rsidR="004A5D79" w:rsidRDefault="004A5D79" w:rsidP="006D7342">
      <w:pPr>
        <w:numPr>
          <w:ilvl w:val="0"/>
          <w:numId w:val="1"/>
        </w:numPr>
      </w:pPr>
      <w:r>
        <w:t xml:space="preserve">1 – System </w:t>
      </w:r>
    </w:p>
    <w:p w14:paraId="21AD8D77" w14:textId="77777777" w:rsidR="004A5D79" w:rsidRDefault="004A5D79" w:rsidP="006D7342">
      <w:pPr>
        <w:numPr>
          <w:ilvl w:val="0"/>
          <w:numId w:val="1"/>
        </w:numPr>
        <w:rPr>
          <w:color w:val="0000FF"/>
        </w:rPr>
      </w:pPr>
      <w:r>
        <w:rPr>
          <w:color w:val="0000FF"/>
        </w:rPr>
        <w:t>0 – Data written to input buffer (0x60) is data for PS/2 device</w:t>
      </w:r>
    </w:p>
    <w:p w14:paraId="1A18E1C7" w14:textId="77777777" w:rsidR="004A5D79" w:rsidRDefault="004A5D79" w:rsidP="004A5D79"/>
    <w:p w14:paraId="479A5713" w14:textId="77777777" w:rsidR="004A5D79" w:rsidRDefault="004A5D79" w:rsidP="004A5D79">
      <w:r>
        <w:rPr>
          <w:b/>
        </w:rPr>
        <w:t xml:space="preserve">SF </w:t>
      </w:r>
      <w:r>
        <w:t>– System Flag</w:t>
      </w:r>
    </w:p>
    <w:p w14:paraId="070B4E32" w14:textId="77777777" w:rsidR="004A5D79" w:rsidRDefault="004A5D79" w:rsidP="006D7342">
      <w:pPr>
        <w:numPr>
          <w:ilvl w:val="0"/>
          <w:numId w:val="1"/>
        </w:numPr>
      </w:pPr>
      <w:r>
        <w:t>1 – Set by firmware after system has passed power-on self-test (POST)</w:t>
      </w:r>
    </w:p>
    <w:p w14:paraId="57C382EB" w14:textId="77777777" w:rsidR="004A5D79" w:rsidRPr="002410D2" w:rsidRDefault="004A5D79" w:rsidP="006D7342">
      <w:pPr>
        <w:numPr>
          <w:ilvl w:val="0"/>
          <w:numId w:val="1"/>
        </w:numPr>
      </w:pPr>
      <w:r w:rsidRPr="002410D2">
        <w:rPr>
          <w:color w:val="0000FF"/>
        </w:rPr>
        <w:t>0 – Cleared on reset</w:t>
      </w:r>
    </w:p>
    <w:p w14:paraId="02825867" w14:textId="77777777" w:rsidR="004A5D79" w:rsidRPr="002410D2" w:rsidRDefault="004A5D79" w:rsidP="004A5D79">
      <w:pPr>
        <w:ind w:left="720"/>
      </w:pPr>
    </w:p>
    <w:p w14:paraId="5D861187" w14:textId="77777777" w:rsidR="004A5D79" w:rsidRDefault="004A5D79" w:rsidP="004A5D79">
      <w:r>
        <w:rPr>
          <w:b/>
        </w:rPr>
        <w:lastRenderedPageBreak/>
        <w:t xml:space="preserve">INT2 </w:t>
      </w:r>
      <w:r>
        <w:t>– Second PS/2 Port Interrupt Generation</w:t>
      </w:r>
    </w:p>
    <w:p w14:paraId="7B5B4507" w14:textId="77777777" w:rsidR="004A5D79" w:rsidRDefault="004A5D79" w:rsidP="006D7342">
      <w:pPr>
        <w:numPr>
          <w:ilvl w:val="0"/>
          <w:numId w:val="1"/>
        </w:numPr>
      </w:pPr>
      <w:r>
        <w:t>1 – Second PS/2 port will raise interrupts to i8259</w:t>
      </w:r>
    </w:p>
    <w:p w14:paraId="77741E57" w14:textId="77777777" w:rsidR="004A5D79" w:rsidRDefault="004A5D79" w:rsidP="006D7342">
      <w:pPr>
        <w:numPr>
          <w:ilvl w:val="0"/>
          <w:numId w:val="1"/>
        </w:numPr>
        <w:rPr>
          <w:color w:val="0000FF"/>
        </w:rPr>
      </w:pPr>
      <w:r>
        <w:rPr>
          <w:color w:val="0000FF"/>
        </w:rPr>
        <w:t>0 – Interrupt disabled</w:t>
      </w:r>
    </w:p>
    <w:p w14:paraId="3CBCF919" w14:textId="77777777" w:rsidR="004A5D79" w:rsidRDefault="004A5D79" w:rsidP="004A5D79">
      <w:pPr>
        <w:rPr>
          <w:b/>
        </w:rPr>
      </w:pPr>
    </w:p>
    <w:p w14:paraId="38AD19E9" w14:textId="77777777" w:rsidR="004A5D79" w:rsidRDefault="004A5D79" w:rsidP="004A5D79">
      <w:r>
        <w:rPr>
          <w:b/>
        </w:rPr>
        <w:t xml:space="preserve">INT1 </w:t>
      </w:r>
      <w:r>
        <w:t>– First PS/2 Port Interrupt Generation</w:t>
      </w:r>
    </w:p>
    <w:p w14:paraId="63C7D3B6" w14:textId="77777777" w:rsidR="004A5D79" w:rsidRDefault="004A5D79" w:rsidP="006D7342">
      <w:pPr>
        <w:numPr>
          <w:ilvl w:val="0"/>
          <w:numId w:val="1"/>
        </w:numPr>
      </w:pPr>
      <w:r>
        <w:t>1 – First PS/2 port will raise interrupts to i8259</w:t>
      </w:r>
    </w:p>
    <w:p w14:paraId="0411E5AE" w14:textId="77777777" w:rsidR="004A5D79" w:rsidRDefault="004A5D79" w:rsidP="006D7342">
      <w:pPr>
        <w:numPr>
          <w:ilvl w:val="0"/>
          <w:numId w:val="1"/>
        </w:numPr>
        <w:rPr>
          <w:color w:val="0000FF"/>
        </w:rPr>
      </w:pPr>
      <w:r>
        <w:rPr>
          <w:color w:val="0000FF"/>
        </w:rPr>
        <w:t>0 – Interrupt disabled</w:t>
      </w:r>
    </w:p>
    <w:p w14:paraId="3DA501A7" w14:textId="77777777" w:rsidR="004A5D79" w:rsidRDefault="004A5D79" w:rsidP="004A5D79"/>
    <w:p w14:paraId="7E3D3B68" w14:textId="77777777" w:rsidR="004A5D79" w:rsidRDefault="004A5D79" w:rsidP="004A5D79"/>
    <w:p w14:paraId="0E1CF986" w14:textId="77777777" w:rsidR="004A5D79" w:rsidRDefault="004A5D79" w:rsidP="004A5D79">
      <w:r>
        <w:t>The most important features of this register are the control of the interrupts.  Disabling interrupts effectively suppresses the normal behavior of this chip and will allow us to configure it without creating spurious interrupts to the rest of the keyboard driver system.</w:t>
      </w:r>
    </w:p>
    <w:p w14:paraId="089D3D29" w14:textId="77777777" w:rsidR="004A5D79" w:rsidRDefault="004A5D79" w:rsidP="004A5D79"/>
    <w:p w14:paraId="133FF935" w14:textId="77777777" w:rsidR="004A5D79" w:rsidRDefault="004A5D79" w:rsidP="004A5D79">
      <w:pPr>
        <w:pStyle w:val="Heading3"/>
      </w:pPr>
      <w:r>
        <w:t>PS/2 Controller Initialization</w:t>
      </w:r>
    </w:p>
    <w:p w14:paraId="18481948" w14:textId="77777777" w:rsidR="004A5D79" w:rsidRDefault="004A5D79" w:rsidP="004A5D79">
      <w:r>
        <w:t>The minimum viable controller initialization will logically look like:</w:t>
      </w:r>
    </w:p>
    <w:p w14:paraId="20FEAD62" w14:textId="77777777" w:rsidR="004A5D79" w:rsidRDefault="004A5D79" w:rsidP="006D7342">
      <w:pPr>
        <w:pStyle w:val="ListParagraph"/>
        <w:numPr>
          <w:ilvl w:val="0"/>
          <w:numId w:val="14"/>
        </w:numPr>
      </w:pPr>
      <w:r>
        <w:t>Disable system interrupts</w:t>
      </w:r>
    </w:p>
    <w:p w14:paraId="654E545A" w14:textId="77777777" w:rsidR="004A5D79" w:rsidRDefault="004A5D79" w:rsidP="006D7342">
      <w:pPr>
        <w:pStyle w:val="ListParagraph"/>
        <w:numPr>
          <w:ilvl w:val="0"/>
          <w:numId w:val="14"/>
        </w:numPr>
      </w:pPr>
      <w:r>
        <w:t>Disable PS2 ports (send i8042 command 0xAD and 0xA7)</w:t>
      </w:r>
    </w:p>
    <w:p w14:paraId="0906F30A" w14:textId="77777777" w:rsidR="004A5D79" w:rsidRDefault="004A5D79" w:rsidP="006D7342">
      <w:pPr>
        <w:pStyle w:val="ListParagraph"/>
        <w:numPr>
          <w:ilvl w:val="0"/>
          <w:numId w:val="14"/>
        </w:numPr>
      </w:pPr>
      <w:r>
        <w:t>Flush any data on the PS2 controller by reading from input 0x60 until the status register is clear.</w:t>
      </w:r>
    </w:p>
    <w:p w14:paraId="6AA68126" w14:textId="77777777" w:rsidR="004A5D79" w:rsidRDefault="004A5D79" w:rsidP="006D7342">
      <w:pPr>
        <w:pStyle w:val="ListParagraph"/>
        <w:numPr>
          <w:ilvl w:val="0"/>
          <w:numId w:val="14"/>
        </w:numPr>
      </w:pPr>
      <w:r>
        <w:t>Disable interrupts and translation in the controller configuration byte</w:t>
      </w:r>
    </w:p>
    <w:p w14:paraId="10B589B1" w14:textId="77777777" w:rsidR="004A5D79" w:rsidRDefault="004A5D79" w:rsidP="006D7342">
      <w:pPr>
        <w:pStyle w:val="ListParagraph"/>
        <w:numPr>
          <w:ilvl w:val="0"/>
          <w:numId w:val="14"/>
        </w:numPr>
      </w:pPr>
      <w:r>
        <w:t>Perform a self-test to make sure there is a keyboard (0xAA)</w:t>
      </w:r>
    </w:p>
    <w:p w14:paraId="1F6FFA95" w14:textId="77777777" w:rsidR="004A5D79" w:rsidRDefault="004A5D79" w:rsidP="006D7342">
      <w:pPr>
        <w:pStyle w:val="ListParagraph"/>
        <w:numPr>
          <w:ilvl w:val="0"/>
          <w:numId w:val="14"/>
        </w:numPr>
      </w:pPr>
      <w:r>
        <w:t>Register an interrupt handler for interrupt #33 / IRQ 1</w:t>
      </w:r>
    </w:p>
    <w:p w14:paraId="25ECF135" w14:textId="77777777" w:rsidR="004A5D79" w:rsidRDefault="004A5D79" w:rsidP="006D7342">
      <w:pPr>
        <w:pStyle w:val="ListParagraph"/>
        <w:numPr>
          <w:ilvl w:val="0"/>
          <w:numId w:val="14"/>
        </w:numPr>
      </w:pPr>
      <w:r>
        <w:t>Enable PIC interrupt IRQ1</w:t>
      </w:r>
    </w:p>
    <w:p w14:paraId="0DEE583F" w14:textId="77777777" w:rsidR="004A5D79" w:rsidRDefault="004A5D79" w:rsidP="006D7342">
      <w:pPr>
        <w:pStyle w:val="ListParagraph"/>
        <w:numPr>
          <w:ilvl w:val="0"/>
          <w:numId w:val="14"/>
        </w:numPr>
      </w:pPr>
      <w:r>
        <w:t>Enable the PS/2 port (send command 0xAE)</w:t>
      </w:r>
    </w:p>
    <w:p w14:paraId="0BBC2223" w14:textId="77777777" w:rsidR="004A5D79" w:rsidRDefault="004A5D79" w:rsidP="006D7342">
      <w:pPr>
        <w:pStyle w:val="ListParagraph"/>
        <w:numPr>
          <w:ilvl w:val="0"/>
          <w:numId w:val="14"/>
        </w:numPr>
      </w:pPr>
      <w:r>
        <w:t>Enable interrupt generation in controller configuration byte</w:t>
      </w:r>
    </w:p>
    <w:p w14:paraId="4B764380" w14:textId="77777777" w:rsidR="004A5D79" w:rsidRDefault="004A5D79" w:rsidP="006D7342">
      <w:pPr>
        <w:pStyle w:val="ListParagraph"/>
        <w:numPr>
          <w:ilvl w:val="0"/>
          <w:numId w:val="14"/>
        </w:numPr>
      </w:pPr>
      <w:r>
        <w:t>Enable system interrupts</w:t>
      </w:r>
    </w:p>
    <w:p w14:paraId="1308547A" w14:textId="77777777" w:rsidR="004A5D79" w:rsidRDefault="004A5D79" w:rsidP="004A5D79">
      <w:pPr>
        <w:ind w:firstLine="720"/>
      </w:pPr>
    </w:p>
    <w:p w14:paraId="419D9108" w14:textId="77777777" w:rsidR="004A5D79" w:rsidRDefault="004A5D79" w:rsidP="004A5D79">
      <w:pPr>
        <w:pStyle w:val="Heading3"/>
      </w:pPr>
      <w:r>
        <w:t xml:space="preserve">PS/2 Driver </w:t>
      </w:r>
    </w:p>
    <w:p w14:paraId="54D1A909" w14:textId="77777777" w:rsidR="004A5D79" w:rsidRDefault="004A5D79" w:rsidP="006D7342">
      <w:pPr>
        <w:pStyle w:val="ListParagraph"/>
        <w:numPr>
          <w:ilvl w:val="0"/>
          <w:numId w:val="6"/>
        </w:numPr>
      </w:pPr>
      <w:r>
        <w:t>Create a “ps2.c” and “ps2.h” file</w:t>
      </w:r>
    </w:p>
    <w:p w14:paraId="0A4EA2E7" w14:textId="77777777" w:rsidR="004A5D79" w:rsidRDefault="004A5D79" w:rsidP="006D7342">
      <w:pPr>
        <w:pStyle w:val="ListParagraph"/>
        <w:numPr>
          <w:ilvl w:val="0"/>
          <w:numId w:val="6"/>
        </w:numPr>
      </w:pPr>
      <w:r>
        <w:t>Add a “nop” intrinsic to your i386.h file.  Include this in your ps2.c file.</w:t>
      </w:r>
    </w:p>
    <w:p w14:paraId="05CC293A" w14:textId="77777777" w:rsidR="004A5D79" w:rsidRDefault="004A5D79" w:rsidP="006D7342">
      <w:pPr>
        <w:pStyle w:val="ListParagraph"/>
        <w:numPr>
          <w:ilvl w:val="0"/>
          <w:numId w:val="6"/>
        </w:numPr>
      </w:pPr>
      <w:r>
        <w:t xml:space="preserve">Implement a delay function that will delay for a few thousand no-ops (in a for loop).  </w:t>
      </w:r>
    </w:p>
    <w:p w14:paraId="0456371E" w14:textId="77777777" w:rsidR="004A5D79" w:rsidRDefault="004A5D79" w:rsidP="006D7342">
      <w:pPr>
        <w:pStyle w:val="ListParagraph"/>
        <w:numPr>
          <w:ilvl w:val="0"/>
          <w:numId w:val="6"/>
        </w:numPr>
      </w:pPr>
      <w:r>
        <w:t>Implement a “write command” function that will take a uint8_t command byte and output it to 0x64 (again, using your intrinsics)</w:t>
      </w:r>
    </w:p>
    <w:p w14:paraId="7A8D3158" w14:textId="77777777" w:rsidR="004A5D79" w:rsidRDefault="004A5D79" w:rsidP="006D7342">
      <w:pPr>
        <w:pStyle w:val="ListParagraph"/>
        <w:numPr>
          <w:ilvl w:val="0"/>
          <w:numId w:val="6"/>
        </w:numPr>
      </w:pPr>
      <w:r>
        <w:t>Implement a “read status” function that will input the value from 0x64 (using your intrinsics) and return that value.</w:t>
      </w:r>
    </w:p>
    <w:p w14:paraId="15AAE6B2" w14:textId="77777777" w:rsidR="004A5D79" w:rsidRDefault="004A5D79" w:rsidP="006D7342">
      <w:pPr>
        <w:pStyle w:val="ListParagraph"/>
        <w:numPr>
          <w:ilvl w:val="0"/>
          <w:numId w:val="6"/>
        </w:numPr>
      </w:pPr>
      <w:r>
        <w:t>Implement a “write data” function that will write a data byte to port 0x60, using your intrinsics.</w:t>
      </w:r>
    </w:p>
    <w:p w14:paraId="5860F987" w14:textId="77777777" w:rsidR="004A5D79" w:rsidRDefault="004A5D79" w:rsidP="006D7342">
      <w:pPr>
        <w:pStyle w:val="ListParagraph"/>
        <w:numPr>
          <w:ilvl w:val="0"/>
          <w:numId w:val="6"/>
        </w:numPr>
      </w:pPr>
      <w:r>
        <w:t>Implement a “read data” function that will read a data byte from port 0x60 and return it.</w:t>
      </w:r>
    </w:p>
    <w:p w14:paraId="1B519918" w14:textId="77777777" w:rsidR="004A5D79" w:rsidRDefault="004A5D79" w:rsidP="006D7342">
      <w:pPr>
        <w:pStyle w:val="ListParagraph"/>
        <w:numPr>
          <w:ilvl w:val="0"/>
          <w:numId w:val="6"/>
        </w:numPr>
      </w:pPr>
      <w:r>
        <w:t>Implement a “write register” function that will take a command byte (uint8_t), and perform the steps described previously in “Sending a Command w/ no response.”  You should add a call to your delay function after the status bit has become clear.</w:t>
      </w:r>
    </w:p>
    <w:p w14:paraId="246AFA86" w14:textId="77777777" w:rsidR="004A5D79" w:rsidRDefault="004A5D79" w:rsidP="006D7342">
      <w:pPr>
        <w:pStyle w:val="ListParagraph"/>
        <w:numPr>
          <w:ilvl w:val="0"/>
          <w:numId w:val="6"/>
        </w:numPr>
      </w:pPr>
      <w:r>
        <w:lastRenderedPageBreak/>
        <w:t>Implement a “write register2” function that will write two command bytes – it should call your write register with the first command byte, and then call your write data function with the second command byte, but adding appropriate status checks and delays.</w:t>
      </w:r>
    </w:p>
    <w:p w14:paraId="3719A120" w14:textId="77777777" w:rsidR="004A5D79" w:rsidRDefault="004A5D79" w:rsidP="006D7342">
      <w:pPr>
        <w:pStyle w:val="ListParagraph"/>
        <w:numPr>
          <w:ilvl w:val="0"/>
          <w:numId w:val="6"/>
        </w:numPr>
      </w:pPr>
      <w:r>
        <w:t>Implement a “read register” function that will read a byte from a register following the steps described previously in “Requesting a Register Read”</w:t>
      </w:r>
    </w:p>
    <w:p w14:paraId="6D47162C" w14:textId="77777777" w:rsidR="004A5D79" w:rsidRDefault="004A5D79" w:rsidP="006D7342">
      <w:pPr>
        <w:pStyle w:val="ListParagraph"/>
        <w:numPr>
          <w:ilvl w:val="0"/>
          <w:numId w:val="6"/>
        </w:numPr>
      </w:pPr>
      <w:r>
        <w:t>Implement a “read data” function that will wait for the data port to become ready (polling the status byte) and then reading that data and returning the value.</w:t>
      </w:r>
    </w:p>
    <w:p w14:paraId="5B2A961C" w14:textId="77777777" w:rsidR="004A5D79" w:rsidRDefault="004A5D79" w:rsidP="006D7342">
      <w:pPr>
        <w:pStyle w:val="ListParagraph"/>
        <w:numPr>
          <w:ilvl w:val="0"/>
          <w:numId w:val="6"/>
        </w:numPr>
      </w:pPr>
      <w:r>
        <w:t>Implement a function “disable ports” that will disable all of the PS2 ports (by sending the commands to the proper registers and reusing the previous functions).</w:t>
      </w:r>
    </w:p>
    <w:p w14:paraId="0BCDA164" w14:textId="77777777" w:rsidR="004A5D79" w:rsidRDefault="004A5D79" w:rsidP="006D7342">
      <w:pPr>
        <w:pStyle w:val="ListParagraph"/>
        <w:numPr>
          <w:ilvl w:val="0"/>
          <w:numId w:val="6"/>
        </w:numPr>
      </w:pPr>
      <w:r>
        <w:t>Implement a “flush” function that will keep reading data from the data register until the status register indicates that its clear.</w:t>
      </w:r>
    </w:p>
    <w:p w14:paraId="6AB53E69" w14:textId="77777777" w:rsidR="004A5D79" w:rsidRDefault="004A5D79" w:rsidP="006D7342">
      <w:pPr>
        <w:pStyle w:val="ListParagraph"/>
        <w:numPr>
          <w:ilvl w:val="0"/>
          <w:numId w:val="6"/>
        </w:numPr>
      </w:pPr>
      <w:r>
        <w:t>Implement a “self test” function that will write send the self test command and then read the result, and returning an error if the self test failed.</w:t>
      </w:r>
    </w:p>
    <w:p w14:paraId="46282E1E" w14:textId="77777777" w:rsidR="004A5D79" w:rsidRDefault="004A5D79" w:rsidP="006D7342">
      <w:pPr>
        <w:pStyle w:val="ListParagraph"/>
        <w:numPr>
          <w:ilvl w:val="0"/>
          <w:numId w:val="6"/>
        </w:numPr>
      </w:pPr>
      <w:r>
        <w:t xml:space="preserve">Create an interrupt handler, “void handler_name(int intr_num)” that will registered with the PIC interrupt handler to be called whenever the keyboard interrupt is fired.  For now, read the data from the i8042 data register and print it with your kprintf.  </w:t>
      </w:r>
    </w:p>
    <w:p w14:paraId="0E7E04ED" w14:textId="77777777" w:rsidR="004A5D79" w:rsidRDefault="004A5D79" w:rsidP="006D7342">
      <w:pPr>
        <w:pStyle w:val="ListParagraph"/>
        <w:numPr>
          <w:ilvl w:val="0"/>
          <w:numId w:val="6"/>
        </w:numPr>
      </w:pPr>
      <w:r>
        <w:t>Finally, create an “initialization” function that will:</w:t>
      </w:r>
    </w:p>
    <w:p w14:paraId="138FAB47" w14:textId="77777777" w:rsidR="004A5D79" w:rsidRDefault="004A5D79" w:rsidP="006D7342">
      <w:pPr>
        <w:pStyle w:val="ListParagraph"/>
        <w:numPr>
          <w:ilvl w:val="1"/>
          <w:numId w:val="6"/>
        </w:numPr>
      </w:pPr>
      <w:r>
        <w:t>disable system interrupts</w:t>
      </w:r>
    </w:p>
    <w:p w14:paraId="09AA7898" w14:textId="77777777" w:rsidR="004A5D79" w:rsidRDefault="004A5D79" w:rsidP="006D7342">
      <w:pPr>
        <w:pStyle w:val="ListParagraph"/>
        <w:numPr>
          <w:ilvl w:val="1"/>
          <w:numId w:val="6"/>
        </w:numPr>
      </w:pPr>
      <w:r>
        <w:t>disable the PS2 ports (see your previous function)</w:t>
      </w:r>
    </w:p>
    <w:p w14:paraId="6BE122BA" w14:textId="77777777" w:rsidR="004A5D79" w:rsidRDefault="004A5D79" w:rsidP="006D7342">
      <w:pPr>
        <w:pStyle w:val="ListParagraph"/>
        <w:numPr>
          <w:ilvl w:val="1"/>
          <w:numId w:val="6"/>
        </w:numPr>
      </w:pPr>
      <w:r>
        <w:t>flush the data port</w:t>
      </w:r>
    </w:p>
    <w:p w14:paraId="36FE2CA9" w14:textId="77777777" w:rsidR="004A5D79" w:rsidRDefault="004A5D79" w:rsidP="006D7342">
      <w:pPr>
        <w:pStyle w:val="ListParagraph"/>
        <w:numPr>
          <w:ilvl w:val="1"/>
          <w:numId w:val="6"/>
        </w:numPr>
      </w:pPr>
      <w:r>
        <w:t>turn off interrupts in the command configuration byte – you don’t want to touch the other bits, so you’ll need to first read the command configuration byte, turn off the interrupt bits and just those bits and write the changed value back out.</w:t>
      </w:r>
    </w:p>
    <w:p w14:paraId="5004293C" w14:textId="77777777" w:rsidR="004A5D79" w:rsidRDefault="004A5D79" w:rsidP="006D7342">
      <w:pPr>
        <w:pStyle w:val="ListParagraph"/>
        <w:numPr>
          <w:ilvl w:val="1"/>
          <w:numId w:val="6"/>
        </w:numPr>
      </w:pPr>
      <w:r>
        <w:t>Perform the self-test (using your previous function) and reporting the error if it was detected</w:t>
      </w:r>
    </w:p>
    <w:p w14:paraId="4AAEB478" w14:textId="77777777" w:rsidR="004A5D79" w:rsidRDefault="004A5D79" w:rsidP="006D7342">
      <w:pPr>
        <w:pStyle w:val="ListParagraph"/>
        <w:numPr>
          <w:ilvl w:val="1"/>
          <w:numId w:val="6"/>
        </w:numPr>
      </w:pPr>
      <w:r>
        <w:t>Register your interrupt handler by calling “register_handler(33, your_handler)”  (note, you’ll need to include that header file)</w:t>
      </w:r>
    </w:p>
    <w:p w14:paraId="2B4E38FC" w14:textId="77777777" w:rsidR="004A5D79" w:rsidRDefault="004A5D79" w:rsidP="006D7342">
      <w:pPr>
        <w:pStyle w:val="ListParagraph"/>
        <w:numPr>
          <w:ilvl w:val="1"/>
          <w:numId w:val="6"/>
        </w:numPr>
      </w:pPr>
      <w:r>
        <w:t>Enable the PS2 ports (using your previous function)</w:t>
      </w:r>
    </w:p>
    <w:p w14:paraId="72ECE9C5" w14:textId="77777777" w:rsidR="004A5D79" w:rsidRDefault="004A5D79" w:rsidP="006D7342">
      <w:pPr>
        <w:pStyle w:val="ListParagraph"/>
        <w:numPr>
          <w:ilvl w:val="1"/>
          <w:numId w:val="6"/>
        </w:numPr>
      </w:pPr>
      <w:r>
        <w:t>Enable IRQ1 by calling “pic_enable_interrupt(IRQ1)”, but you’ll need to include that header file too.</w:t>
      </w:r>
    </w:p>
    <w:p w14:paraId="05D11CB0" w14:textId="77777777" w:rsidR="004A5D79" w:rsidRDefault="004A5D79" w:rsidP="006D7342">
      <w:pPr>
        <w:pStyle w:val="ListParagraph"/>
        <w:numPr>
          <w:ilvl w:val="1"/>
          <w:numId w:val="6"/>
        </w:numPr>
      </w:pPr>
      <w:r>
        <w:t>Enable the system interrupts</w:t>
      </w:r>
    </w:p>
    <w:p w14:paraId="424631A0" w14:textId="77777777" w:rsidR="004A5D79" w:rsidRDefault="004A5D79" w:rsidP="006D7342">
      <w:pPr>
        <w:pStyle w:val="ListParagraph"/>
        <w:numPr>
          <w:ilvl w:val="0"/>
          <w:numId w:val="6"/>
        </w:numPr>
      </w:pPr>
      <w:r>
        <w:t>Edit your ps2.h file and expose only the ps2_init function, this is the only function that the rest of your OS should call directly.  That means that each of the other functions in your .c file should be marked as static so that they cannot be called by other parts of your OS.</w:t>
      </w:r>
    </w:p>
    <w:p w14:paraId="19EAAEFA" w14:textId="77777777" w:rsidR="004A5D79" w:rsidRDefault="004A5D79" w:rsidP="004A5D79"/>
    <w:p w14:paraId="5B477D38" w14:textId="77777777" w:rsidR="004A5D79" w:rsidRDefault="004A5D79" w:rsidP="004A5D79">
      <w:r>
        <w:t>Before compiling the OS, I found that to test the keyboard that I needed to modify my kernel main:</w:t>
      </w:r>
    </w:p>
    <w:p w14:paraId="609BA35C" w14:textId="77777777" w:rsidR="004A5D79" w:rsidRDefault="004A5D79" w:rsidP="006D7342">
      <w:pPr>
        <w:pStyle w:val="ListParagraph"/>
        <w:numPr>
          <w:ilvl w:val="0"/>
          <w:numId w:val="7"/>
        </w:numPr>
      </w:pPr>
      <w:r>
        <w:t>Add the call to the ps2 initialization function that you just wrote</w:t>
      </w:r>
    </w:p>
    <w:p w14:paraId="4DD6EE57" w14:textId="77777777" w:rsidR="004A5D79" w:rsidRDefault="004A5D79" w:rsidP="006D7342">
      <w:pPr>
        <w:pStyle w:val="ListParagraph"/>
        <w:numPr>
          <w:ilvl w:val="0"/>
          <w:numId w:val="7"/>
        </w:numPr>
      </w:pPr>
      <w:r>
        <w:t>Prevent kernel main from returning which halts the processor by adding an infinite loop at the end:  while(1) { nop(); }  , which will use the nop intrinsic that you just wrote!</w:t>
      </w:r>
    </w:p>
    <w:p w14:paraId="49826B5A" w14:textId="77777777" w:rsidR="004A5D79" w:rsidRDefault="004A5D79" w:rsidP="006D7342">
      <w:pPr>
        <w:pStyle w:val="ListParagraph"/>
        <w:numPr>
          <w:ilvl w:val="0"/>
          <w:numId w:val="7"/>
        </w:numPr>
      </w:pPr>
      <w:r>
        <w:t xml:space="preserve">You </w:t>
      </w:r>
      <w:r>
        <w:rPr>
          <w:b/>
          <w:bCs/>
        </w:rPr>
        <w:t>should</w:t>
      </w:r>
      <w:r>
        <w:t xml:space="preserve"> be able to type keys and see the interrupt fire and display the data from the registers.</w:t>
      </w:r>
    </w:p>
    <w:p w14:paraId="2B5D3D2E" w14:textId="77777777" w:rsidR="004A5D79" w:rsidRDefault="004A5D79" w:rsidP="004A5D79">
      <w:pPr>
        <w:pStyle w:val="Heading4"/>
      </w:pPr>
      <w:r>
        <w:lastRenderedPageBreak/>
        <w:t>Scan Codes vs. Characters</w:t>
      </w:r>
    </w:p>
    <w:p w14:paraId="3300CD40" w14:textId="77777777" w:rsidR="004A5D79" w:rsidRDefault="004A5D79" w:rsidP="004A5D79">
      <w:r>
        <w:t>Now, you are ready to test your kernel – build and run it.  You should be able to type keys in the QEMU window and see that the interrupt is reporting that its been triggered.  While testing your PS/2 driver, you should quickly realize that the numbers that are displayed by the interrupt handler having nothing in common with what you are typing.  For example, pressing letter “a” on the keyboard should be either 0x61 or 0x41 (a or A), but that’s not what you see.  Instead, you should see:</w:t>
      </w:r>
    </w:p>
    <w:p w14:paraId="40CEEB4A" w14:textId="77777777" w:rsidR="004A5D79" w:rsidRDefault="004A5D79" w:rsidP="006D7342">
      <w:pPr>
        <w:pStyle w:val="ListParagraph"/>
        <w:numPr>
          <w:ilvl w:val="0"/>
          <w:numId w:val="8"/>
        </w:numPr>
      </w:pPr>
      <w:r>
        <w:t>0x1C when you press the key</w:t>
      </w:r>
    </w:p>
    <w:p w14:paraId="5D2543F5" w14:textId="77777777" w:rsidR="004A5D79" w:rsidRDefault="004A5D79" w:rsidP="006D7342">
      <w:pPr>
        <w:pStyle w:val="ListParagraph"/>
        <w:numPr>
          <w:ilvl w:val="0"/>
          <w:numId w:val="8"/>
        </w:numPr>
      </w:pPr>
      <w:r>
        <w:t>0xF0, 0x1C when you release the key</w:t>
      </w:r>
    </w:p>
    <w:p w14:paraId="79ACF22E" w14:textId="77777777" w:rsidR="004A5D79" w:rsidRDefault="004A5D79" w:rsidP="004A5D79"/>
    <w:p w14:paraId="7AD3C94A" w14:textId="77777777" w:rsidR="004A5D79" w:rsidRDefault="004A5D79" w:rsidP="004A5D79">
      <w:r>
        <w:t>So, pressing and releasing a key generates three interrupts!  This is not an error.  What you are seeing is the keyboard sending “scan codes” which represent a change in the keyboard state.  For example, if you press the num-lock key, instead of toggling the numeric keys on the keypad, the keyboard simply sends scan code 0x77, then when you release it, you get 0xf0, 0x77.  It doesn’t even change the numeric keypad, and in fact, the num lock light doesn’t even turn on!  The same thing is true with caps lock.  Pressing caps lock doesn’t actually make your “a” key send a different scan code.  Your operating system driver has to make all of these things happen.</w:t>
      </w:r>
    </w:p>
    <w:p w14:paraId="29DE2261" w14:textId="77777777" w:rsidR="004A5D79" w:rsidRDefault="004A5D79" w:rsidP="004A5D79"/>
    <w:p w14:paraId="49D9BEE0" w14:textId="77777777" w:rsidR="004A5D79" w:rsidRDefault="004A5D79" w:rsidP="004A5D79">
      <w:pPr>
        <w:pStyle w:val="Heading3"/>
      </w:pPr>
      <w:r>
        <w:t>Keyboard Driver</w:t>
      </w:r>
    </w:p>
    <w:p w14:paraId="417C76D5" w14:textId="77777777" w:rsidR="004A5D79" w:rsidRDefault="004A5D79" w:rsidP="004A5D79">
      <w:r>
        <w:t>The keyboard driver will work in conjunction with the PS2 driver to receive scan codes and convert them to a stream of characters that can be read by the rest of your system (e.g. using getchar()).  To do this, we need to map the scan codes to the corresponding ASCII value.</w:t>
      </w:r>
    </w:p>
    <w:p w14:paraId="5EE7B2F4" w14:textId="77777777" w:rsidR="004A5D79" w:rsidRDefault="004A5D79" w:rsidP="004A5D79"/>
    <w:p w14:paraId="79C911DB" w14:textId="77777777" w:rsidR="004A5D79" w:rsidRDefault="004A5D79" w:rsidP="004A5D79">
      <w:r>
        <w:t>There are several different ways that this can be done, but the way one common way is to create look-up-tables (LUT) for lower-case mode, upper-case mode, and control-mode.  I chose to ignore “alt-key” combos:</w:t>
      </w:r>
    </w:p>
    <w:p w14:paraId="31BEE8E2" w14:textId="77777777" w:rsidR="004A5D79" w:rsidRDefault="004A5D79" w:rsidP="004A5D79">
      <w:r>
        <w:rPr>
          <w:noProof/>
        </w:rPr>
        <mc:AlternateContent>
          <mc:Choice Requires="wps">
            <w:drawing>
              <wp:anchor distT="45720" distB="45720" distL="114300" distR="114300" simplePos="0" relativeHeight="251659264" behindDoc="0" locked="0" layoutInCell="1" allowOverlap="1" wp14:anchorId="466A420D" wp14:editId="5C28E01C">
                <wp:simplePos x="0" y="0"/>
                <wp:positionH relativeFrom="margin">
                  <wp:align>right</wp:align>
                </wp:positionH>
                <wp:positionV relativeFrom="paragraph">
                  <wp:posOffset>370840</wp:posOffset>
                </wp:positionV>
                <wp:extent cx="5925185" cy="1404620"/>
                <wp:effectExtent l="0" t="0" r="18415"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1404620"/>
                        </a:xfrm>
                        <a:prstGeom prst="rect">
                          <a:avLst/>
                        </a:prstGeom>
                        <a:solidFill>
                          <a:srgbClr val="FFFFFF"/>
                        </a:solidFill>
                        <a:ln w="9525">
                          <a:solidFill>
                            <a:srgbClr val="000000"/>
                          </a:solidFill>
                          <a:miter lim="800000"/>
                          <a:headEnd/>
                          <a:tailEnd/>
                        </a:ln>
                      </wps:spPr>
                      <wps:txbx>
                        <w:txbxContent>
                          <w:p w14:paraId="004FD497" w14:textId="77777777" w:rsidR="004A5D79" w:rsidRPr="006066D4" w:rsidRDefault="004A5D79" w:rsidP="004A5D79">
                            <w:pPr>
                              <w:pStyle w:val="HTMLPreformatted"/>
                            </w:pPr>
                            <w:r w:rsidRPr="006066D4">
                              <w:t>static const char charmap2_lower[] = {</w:t>
                            </w:r>
                          </w:p>
                          <w:p w14:paraId="119B4E4B" w14:textId="77777777" w:rsidR="004A5D79" w:rsidRPr="006066D4" w:rsidRDefault="004A5D79" w:rsidP="004A5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0/8  1/9  2/a 3/b  4/c  5/d  6/e  7/f</w:t>
                            </w:r>
                          </w:p>
                          <w:p w14:paraId="0E1757E3" w14:textId="77777777" w:rsidR="004A5D79" w:rsidRPr="006066D4" w:rsidRDefault="004A5D79" w:rsidP="004A5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066D4">
                              <w:rPr>
                                <w:rFonts w:ascii="Courier New" w:eastAsia="Times New Roman" w:hAnsi="Courier New" w:cs="Courier New"/>
                                <w:sz w:val="20"/>
                                <w:szCs w:val="20"/>
                                <w:lang w:val="en-US"/>
                              </w:rPr>
                              <w:t xml:space="preserve">      0,   0,   0,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xml:space="preserve">0,   0,   0,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xml:space="preserve"> 0,   0,  // 0 - 07</w:t>
                            </w:r>
                          </w:p>
                          <w:p w14:paraId="309349A2" w14:textId="77777777" w:rsidR="004A5D79" w:rsidRPr="006066D4" w:rsidRDefault="004A5D79" w:rsidP="004A5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066D4">
                              <w:rPr>
                                <w:rFonts w:ascii="Courier New" w:eastAsia="Times New Roman" w:hAnsi="Courier New" w:cs="Courier New"/>
                                <w:sz w:val="20"/>
                                <w:szCs w:val="20"/>
                                <w:lang w:val="en-US"/>
                              </w:rPr>
                              <w:t xml:space="preserve">      0,   0,   0,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xml:space="preserve">0,   0, '\t', '`',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xml:space="preserve"> 0,  // 8 - F</w:t>
                            </w:r>
                          </w:p>
                          <w:p w14:paraId="1D7C914B" w14:textId="77777777" w:rsidR="004A5D79" w:rsidRPr="006066D4" w:rsidRDefault="004A5D79" w:rsidP="004A5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066D4">
                              <w:rPr>
                                <w:rFonts w:ascii="Courier New" w:eastAsia="Times New Roman" w:hAnsi="Courier New" w:cs="Courier New"/>
                                <w:sz w:val="20"/>
                                <w:szCs w:val="20"/>
                                <w:lang w:val="en-US"/>
                              </w:rPr>
                              <w:t xml:space="preserve">      0,   0,   0,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xml:space="preserve">0,   0, 'q',  '1',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0,  // 10-17</w:t>
                            </w:r>
                          </w:p>
                          <w:p w14:paraId="4EDEB433" w14:textId="77777777" w:rsidR="004A5D79" w:rsidRPr="006066D4" w:rsidRDefault="004A5D79" w:rsidP="004A5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066D4">
                              <w:rPr>
                                <w:rFonts w:ascii="Courier New" w:eastAsia="Times New Roman" w:hAnsi="Courier New" w:cs="Courier New"/>
                                <w:sz w:val="20"/>
                                <w:szCs w:val="20"/>
                                <w:lang w:val="en-US"/>
                              </w:rPr>
                              <w:t xml:space="preserve">      0,   0, 'z', 's', 'a', 'w',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xml:space="preserve">'2',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0,  // 18-1F</w:t>
                            </w:r>
                          </w:p>
                          <w:p w14:paraId="50B3ED15" w14:textId="77777777" w:rsidR="004A5D79" w:rsidRDefault="004A5D79" w:rsidP="004A5D79">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6A420D" id="_x0000_t202" coordsize="21600,21600" o:spt="202" path="m,l,21600r21600,l21600,xe">
                <v:stroke joinstyle="miter"/>
                <v:path gradientshapeok="t" o:connecttype="rect"/>
              </v:shapetype>
              <v:shape id="Text Box 2" o:spid="_x0000_s1026" type="#_x0000_t202" style="position:absolute;margin-left:415.35pt;margin-top:29.2pt;width:466.5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">
                <v:textbox style="mso-fit-shape-to-text:t">
                  <w:txbxContent>
                    <w:p w14:paraId="004FD497" w14:textId="77777777" w:rsidR="004A5D79" w:rsidRPr="006066D4" w:rsidRDefault="004A5D79" w:rsidP="004A5D79">
                      <w:pPr>
                        <w:pStyle w:val="HTMLPreformatted"/>
                      </w:pPr>
                      <w:r w:rsidRPr="006066D4">
                        <w:t>static const char charmap2_lower[] = {</w:t>
                      </w:r>
                    </w:p>
                    <w:p w14:paraId="119B4E4B" w14:textId="77777777" w:rsidR="004A5D79" w:rsidRPr="006066D4" w:rsidRDefault="004A5D79" w:rsidP="004A5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0/8  1/9  2/a 3/b  4/c  5/d  6/e  7/f</w:t>
                      </w:r>
                    </w:p>
                    <w:p w14:paraId="0E1757E3" w14:textId="77777777" w:rsidR="004A5D79" w:rsidRPr="006066D4" w:rsidRDefault="004A5D79" w:rsidP="004A5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066D4">
                        <w:rPr>
                          <w:rFonts w:ascii="Courier New" w:eastAsia="Times New Roman" w:hAnsi="Courier New" w:cs="Courier New"/>
                          <w:sz w:val="20"/>
                          <w:szCs w:val="20"/>
                          <w:lang w:val="en-US"/>
                        </w:rPr>
                        <w:t xml:space="preserve">      0,   0,   0,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xml:space="preserve">0,   0,   0,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xml:space="preserve"> 0,   0,  // 0 - 07</w:t>
                      </w:r>
                    </w:p>
                    <w:p w14:paraId="309349A2" w14:textId="77777777" w:rsidR="004A5D79" w:rsidRPr="006066D4" w:rsidRDefault="004A5D79" w:rsidP="004A5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066D4">
                        <w:rPr>
                          <w:rFonts w:ascii="Courier New" w:eastAsia="Times New Roman" w:hAnsi="Courier New" w:cs="Courier New"/>
                          <w:sz w:val="20"/>
                          <w:szCs w:val="20"/>
                          <w:lang w:val="en-US"/>
                        </w:rPr>
                        <w:t xml:space="preserve">      0,   0,   0,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xml:space="preserve">0,   0, '\t', '`',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xml:space="preserve"> 0,  // 8 - F</w:t>
                      </w:r>
                    </w:p>
                    <w:p w14:paraId="1D7C914B" w14:textId="77777777" w:rsidR="004A5D79" w:rsidRPr="006066D4" w:rsidRDefault="004A5D79" w:rsidP="004A5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066D4">
                        <w:rPr>
                          <w:rFonts w:ascii="Courier New" w:eastAsia="Times New Roman" w:hAnsi="Courier New" w:cs="Courier New"/>
                          <w:sz w:val="20"/>
                          <w:szCs w:val="20"/>
                          <w:lang w:val="en-US"/>
                        </w:rPr>
                        <w:t xml:space="preserve">      0,   0,   0,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xml:space="preserve">0,   0, 'q',  '1',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0,  // 10-17</w:t>
                      </w:r>
                    </w:p>
                    <w:p w14:paraId="4EDEB433" w14:textId="77777777" w:rsidR="004A5D79" w:rsidRPr="006066D4" w:rsidRDefault="004A5D79" w:rsidP="004A5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066D4">
                        <w:rPr>
                          <w:rFonts w:ascii="Courier New" w:eastAsia="Times New Roman" w:hAnsi="Courier New" w:cs="Courier New"/>
                          <w:sz w:val="20"/>
                          <w:szCs w:val="20"/>
                          <w:lang w:val="en-US"/>
                        </w:rPr>
                        <w:t xml:space="preserve">      0,   0, 'z', 's', 'a', 'w',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 xml:space="preserve">'2', </w:t>
                      </w:r>
                      <w:r>
                        <w:rPr>
                          <w:rFonts w:ascii="Courier New" w:eastAsia="Times New Roman" w:hAnsi="Courier New" w:cs="Courier New"/>
                          <w:sz w:val="20"/>
                          <w:szCs w:val="20"/>
                          <w:lang w:val="en-US"/>
                        </w:rPr>
                        <w:t xml:space="preserve">  </w:t>
                      </w:r>
                      <w:r w:rsidRPr="006066D4">
                        <w:rPr>
                          <w:rFonts w:ascii="Courier New" w:eastAsia="Times New Roman" w:hAnsi="Courier New" w:cs="Courier New"/>
                          <w:sz w:val="20"/>
                          <w:szCs w:val="20"/>
                          <w:lang w:val="en-US"/>
                        </w:rPr>
                        <w:t>0,  // 18-1F</w:t>
                      </w:r>
                    </w:p>
                    <w:p w14:paraId="50B3ED15" w14:textId="77777777" w:rsidR="004A5D79" w:rsidRDefault="004A5D79" w:rsidP="004A5D79">
                      <w:r>
                        <w:t xml:space="preserve">           ….</w:t>
                      </w:r>
                    </w:p>
                  </w:txbxContent>
                </v:textbox>
                <w10:wrap type="topAndBottom" anchorx="margin"/>
              </v:shape>
            </w:pict>
          </mc:Fallback>
        </mc:AlternateContent>
      </w:r>
    </w:p>
    <w:p w14:paraId="03F8F65B" w14:textId="77777777" w:rsidR="004A5D79" w:rsidRDefault="004A5D79" w:rsidP="004A5D79"/>
    <w:p w14:paraId="010FA2C8" w14:textId="77777777" w:rsidR="004A5D79" w:rsidRDefault="004A5D79" w:rsidP="004A5D79">
      <w:r>
        <w:t xml:space="preserve">To find the key for a given scan code, simply return the value in that location.  For example, the scan code 0x1F corresponds to pressing the ‘2’ key on the row of keys above the letters (the keypad 2 is a different scan code), and code like:  </w:t>
      </w:r>
    </w:p>
    <w:p w14:paraId="4FE47C17" w14:textId="77777777" w:rsidR="004A5D79" w:rsidRDefault="004A5D79" w:rsidP="004A5D79">
      <w:pPr>
        <w:jc w:val="center"/>
        <w:rPr>
          <w:rFonts w:ascii="Consolas" w:hAnsi="Consolas"/>
        </w:rPr>
      </w:pPr>
      <w:r w:rsidRPr="006066D4">
        <w:rPr>
          <w:rFonts w:ascii="Consolas" w:hAnsi="Consolas"/>
        </w:rPr>
        <w:t>char ascii = charmap2_lower[ scan_code ];</w:t>
      </w:r>
    </w:p>
    <w:p w14:paraId="0B79695C" w14:textId="77777777" w:rsidR="004A5D79" w:rsidRDefault="004A5D79" w:rsidP="004A5D79">
      <w:pPr>
        <w:ind w:left="1440" w:firstLine="720"/>
        <w:jc w:val="center"/>
        <w:rPr>
          <w:rFonts w:ascii="Consolas" w:hAnsi="Consolas"/>
        </w:rPr>
      </w:pPr>
    </w:p>
    <w:p w14:paraId="4BCB95AF" w14:textId="77777777" w:rsidR="004A5D79" w:rsidRDefault="004A5D79" w:rsidP="004A5D79">
      <w:r>
        <w:t xml:space="preserve">See </w:t>
      </w:r>
      <w:hyperlink r:id="rId9" w:history="1">
        <w:r w:rsidRPr="00274980">
          <w:rPr>
            <w:rStyle w:val="Hyperlink"/>
          </w:rPr>
          <w:t>https://wiki.osdev.org/PS/2_Keyboard</w:t>
        </w:r>
      </w:hyperlink>
      <w:r>
        <w:t xml:space="preserve"> for a complete list of the scan codes.  QEMU seems to use “code page #2.”  Also, if the scan code doesn’t map to an ascii table I just return 0.  A more advanced keyboard driver could perform more elaborate translations, but we’re not going to do that.</w:t>
      </w:r>
    </w:p>
    <w:p w14:paraId="41020C48" w14:textId="77777777" w:rsidR="004A5D79" w:rsidRDefault="004A5D79" w:rsidP="004A5D79">
      <w:pPr>
        <w:pStyle w:val="Heading4"/>
      </w:pPr>
      <w:r>
        <w:lastRenderedPageBreak/>
        <w:t>Keyboard Driver</w:t>
      </w:r>
    </w:p>
    <w:p w14:paraId="069E040C" w14:textId="77777777" w:rsidR="004A5D79" w:rsidRDefault="004A5D79" w:rsidP="006D7342">
      <w:pPr>
        <w:pStyle w:val="ListParagraph"/>
        <w:numPr>
          <w:ilvl w:val="0"/>
          <w:numId w:val="9"/>
        </w:numPr>
      </w:pPr>
      <w:r>
        <w:t>Create the three character maps: lower, upper, and control characters, each one should have entries for 0x00 through 0x7f, inclusively.</w:t>
      </w:r>
      <w:r>
        <w:br/>
      </w:r>
    </w:p>
    <w:p w14:paraId="770DE452" w14:textId="77777777" w:rsidR="004A5D79" w:rsidRDefault="004A5D79" w:rsidP="006D7342">
      <w:pPr>
        <w:pStyle w:val="ListParagraph"/>
        <w:numPr>
          <w:ilvl w:val="0"/>
          <w:numId w:val="9"/>
        </w:numPr>
      </w:pPr>
      <w:r>
        <w:t>Create a keyboard driver that can track the “state” of the keyboard.  The state includes:</w:t>
      </w:r>
    </w:p>
    <w:p w14:paraId="6AFD252F" w14:textId="77777777" w:rsidR="004A5D79" w:rsidRDefault="004A5D79" w:rsidP="006D7342">
      <w:pPr>
        <w:pStyle w:val="ListParagraph"/>
        <w:numPr>
          <w:ilvl w:val="0"/>
          <w:numId w:val="10"/>
        </w:numPr>
      </w:pPr>
      <w:r>
        <w:t>Alt-mode – the alt key was pressed but not released</w:t>
      </w:r>
    </w:p>
    <w:p w14:paraId="0C885E9C" w14:textId="77777777" w:rsidR="004A5D79" w:rsidRDefault="004A5D79" w:rsidP="006D7342">
      <w:pPr>
        <w:pStyle w:val="ListParagraph"/>
        <w:numPr>
          <w:ilvl w:val="0"/>
          <w:numId w:val="10"/>
        </w:numPr>
      </w:pPr>
      <w:r>
        <w:t>Ctrl-mode – the ctrl key was pressed but not released</w:t>
      </w:r>
    </w:p>
    <w:p w14:paraId="66A234C0" w14:textId="77777777" w:rsidR="004A5D79" w:rsidRDefault="004A5D79" w:rsidP="006D7342">
      <w:pPr>
        <w:pStyle w:val="ListParagraph"/>
        <w:numPr>
          <w:ilvl w:val="0"/>
          <w:numId w:val="10"/>
        </w:numPr>
      </w:pPr>
      <w:r>
        <w:t>Shift-mode – the shift key was pressed but not released</w:t>
      </w:r>
    </w:p>
    <w:p w14:paraId="77CE9EC9" w14:textId="77777777" w:rsidR="004A5D79" w:rsidRDefault="004A5D79" w:rsidP="006D7342">
      <w:pPr>
        <w:pStyle w:val="ListParagraph"/>
        <w:numPr>
          <w:ilvl w:val="0"/>
          <w:numId w:val="10"/>
        </w:numPr>
      </w:pPr>
      <w:r>
        <w:t>Caps-Lock mode – the caps-lock key was toggled on</w:t>
      </w:r>
    </w:p>
    <w:p w14:paraId="4CAE7A95" w14:textId="77777777" w:rsidR="004A5D79" w:rsidRDefault="004A5D79" w:rsidP="006D7342">
      <w:pPr>
        <w:pStyle w:val="ListParagraph"/>
        <w:numPr>
          <w:ilvl w:val="0"/>
          <w:numId w:val="10"/>
        </w:numPr>
      </w:pPr>
      <w:r>
        <w:t>Num-Lock mode – the num-lock key was toggled on</w:t>
      </w:r>
    </w:p>
    <w:p w14:paraId="5CA17FD1" w14:textId="77777777" w:rsidR="004A5D79" w:rsidRDefault="004A5D79" w:rsidP="004A5D79"/>
    <w:p w14:paraId="3AB15F06" w14:textId="77777777" w:rsidR="004A5D79" w:rsidRDefault="004A5D79" w:rsidP="006D7342">
      <w:pPr>
        <w:pStyle w:val="ListParagraph"/>
        <w:numPr>
          <w:ilvl w:val="0"/>
          <w:numId w:val="9"/>
        </w:numPr>
      </w:pPr>
      <w:r>
        <w:t>The keyboard driver also needs a FIFO (see your fifo.c/fifo.h) to hold the translated keys.  Create a FIFO that holds up to 32 ASCII values.</w:t>
      </w:r>
    </w:p>
    <w:p w14:paraId="41974AD0" w14:textId="77777777" w:rsidR="004A5D79" w:rsidRDefault="004A5D79" w:rsidP="004A5D79">
      <w:pPr>
        <w:pStyle w:val="ListParagraph"/>
        <w:ind w:left="360"/>
      </w:pPr>
    </w:p>
    <w:p w14:paraId="641DDB09" w14:textId="77777777" w:rsidR="004A5D79" w:rsidRDefault="004A5D79" w:rsidP="006D7342">
      <w:pPr>
        <w:pStyle w:val="ListParagraph"/>
        <w:numPr>
          <w:ilvl w:val="0"/>
          <w:numId w:val="9"/>
        </w:numPr>
      </w:pPr>
      <w:r>
        <w:t>Build a function to lookup a code based on the current “state” of the keyboard driver.  Its input arguments are the keyboard driver (holding the different modes) and the scan code.  This function will lookup the scan code in the appropriate table and return its ASCII value.  Pay careful attention to what happens when CapsLock is on and you press shift – you get lower-case values, so you should XOR the caps-lock mode and shift-mode to determine whether to lookup in the lower- or upper-case LUT.</w:t>
      </w:r>
    </w:p>
    <w:p w14:paraId="6868E16D" w14:textId="77777777" w:rsidR="004A5D79" w:rsidRDefault="004A5D79" w:rsidP="004A5D79">
      <w:pPr>
        <w:pStyle w:val="ListParagraph"/>
        <w:ind w:left="360"/>
      </w:pPr>
    </w:p>
    <w:p w14:paraId="1A9D07CA" w14:textId="77777777" w:rsidR="004A5D79" w:rsidRDefault="004A5D79" w:rsidP="006D7342">
      <w:pPr>
        <w:pStyle w:val="ListParagraph"/>
        <w:numPr>
          <w:ilvl w:val="0"/>
          <w:numId w:val="9"/>
        </w:numPr>
      </w:pPr>
      <w:r>
        <w:t>Build a function that can be called when a new scan-code is detected.  Its input arguments are the keyboard driver and the scan code, and it will add a converted character to the FIFO.  One complication is that the driver needs a state machine to keep track of state of the keyboard:</w:t>
      </w:r>
    </w:p>
    <w:p w14:paraId="15408729" w14:textId="77777777" w:rsidR="004A5D79" w:rsidRDefault="004A5D79" w:rsidP="006D7342">
      <w:pPr>
        <w:pStyle w:val="ListParagraph"/>
        <w:numPr>
          <w:ilvl w:val="0"/>
          <w:numId w:val="11"/>
        </w:numPr>
      </w:pPr>
      <w:r>
        <w:t>Reading an 0xF0 will move from state 0 to state 1, to track that the next scan is the released key</w:t>
      </w:r>
    </w:p>
    <w:p w14:paraId="678DDAE7" w14:textId="77777777" w:rsidR="004A5D79" w:rsidRDefault="004A5D79" w:rsidP="006D7342">
      <w:pPr>
        <w:pStyle w:val="ListParagraph"/>
        <w:numPr>
          <w:ilvl w:val="0"/>
          <w:numId w:val="11"/>
        </w:numPr>
      </w:pPr>
      <w:r>
        <w:t>Reading an 0xE0 will move from state 0 to state 2, to track that sometimes the 0xE0 scans will read three characters</w:t>
      </w:r>
    </w:p>
    <w:p w14:paraId="4813B3CC" w14:textId="77777777" w:rsidR="004A5D79" w:rsidRDefault="004A5D79" w:rsidP="006D7342">
      <w:pPr>
        <w:pStyle w:val="ListParagraph"/>
        <w:numPr>
          <w:ilvl w:val="0"/>
          <w:numId w:val="11"/>
        </w:numPr>
      </w:pPr>
      <w:r>
        <w:t>Some scan codes change the state of the driver (e.g. pressing or releasing shift) while others actually should be sent for lookup to the table, based on the state of the state machine</w:t>
      </w:r>
    </w:p>
    <w:p w14:paraId="075D5020" w14:textId="77777777" w:rsidR="004A5D79" w:rsidRDefault="004A5D79" w:rsidP="004A5D79"/>
    <w:p w14:paraId="1C327D8C" w14:textId="36291332" w:rsidR="004A5D79" w:rsidRDefault="004A5D79" w:rsidP="004A5D79">
      <w:r>
        <w:t xml:space="preserve">Finally, your driver will, if the lookup character is non-zero, write it to the </w:t>
      </w:r>
      <w:r>
        <w:t>FIFO</w:t>
      </w:r>
      <w:r>
        <w:t>.</w:t>
      </w:r>
    </w:p>
    <w:p w14:paraId="5807178F" w14:textId="77777777" w:rsidR="004A5D79" w:rsidRDefault="004A5D79" w:rsidP="006D7342">
      <w:pPr>
        <w:pStyle w:val="ListParagraph"/>
        <w:numPr>
          <w:ilvl w:val="0"/>
          <w:numId w:val="12"/>
        </w:numPr>
      </w:pPr>
      <w:r>
        <w:t>Write a function that returns true if the FIFO is not empty</w:t>
      </w:r>
    </w:p>
    <w:p w14:paraId="231FAF87" w14:textId="77777777" w:rsidR="004A5D79" w:rsidRDefault="004A5D79" w:rsidP="006D7342">
      <w:pPr>
        <w:pStyle w:val="ListParagraph"/>
        <w:numPr>
          <w:ilvl w:val="0"/>
          <w:numId w:val="12"/>
        </w:numPr>
      </w:pPr>
      <w:r>
        <w:t>Write a function that reads the next character from the FIFO and returns it</w:t>
      </w:r>
      <w:r>
        <w:br/>
      </w:r>
    </w:p>
    <w:p w14:paraId="119D9B13" w14:textId="77777777" w:rsidR="004A5D79" w:rsidRDefault="004A5D79" w:rsidP="006D7342">
      <w:pPr>
        <w:pStyle w:val="ListParagraph"/>
        <w:numPr>
          <w:ilvl w:val="0"/>
          <w:numId w:val="12"/>
        </w:numPr>
      </w:pPr>
      <w:r>
        <w:t>Write a function to initialize your driver and set everything to a sane state.</w:t>
      </w:r>
    </w:p>
    <w:p w14:paraId="6652D0E3" w14:textId="77777777" w:rsidR="004A5D79" w:rsidRDefault="004A5D79" w:rsidP="004A5D79">
      <w:pPr>
        <w:ind w:left="720"/>
      </w:pPr>
    </w:p>
    <w:p w14:paraId="12247C05" w14:textId="77777777" w:rsidR="004A5D79" w:rsidRDefault="004A5D79" w:rsidP="004A5D79">
      <w:pPr>
        <w:ind w:left="720"/>
      </w:pPr>
    </w:p>
    <w:p w14:paraId="5BE8663B" w14:textId="77777777" w:rsidR="004A5D79" w:rsidRDefault="004A5D79">
      <w:pPr>
        <w:spacing w:line="240" w:lineRule="auto"/>
        <w:rPr>
          <w:b/>
          <w:bCs/>
          <w:sz w:val="26"/>
          <w:szCs w:val="26"/>
        </w:rPr>
      </w:pPr>
      <w:r>
        <w:br w:type="page"/>
      </w:r>
    </w:p>
    <w:p w14:paraId="1CB68058" w14:textId="51F916B1" w:rsidR="004A5D79" w:rsidRDefault="004A5D79" w:rsidP="004A5D79">
      <w:pPr>
        <w:pStyle w:val="Heading3"/>
      </w:pPr>
      <w:r>
        <w:lastRenderedPageBreak/>
        <w:t>Connecting the Keyboard and PS/2 Drivers</w:t>
      </w:r>
    </w:p>
    <w:p w14:paraId="2066701C" w14:textId="77777777" w:rsidR="004A5D79" w:rsidRDefault="004A5D79" w:rsidP="004A5D79"/>
    <w:p w14:paraId="14E7A83C" w14:textId="77777777" w:rsidR="004A5D79" w:rsidRDefault="004A5D79" w:rsidP="004A5D79">
      <w:r>
        <w:t xml:space="preserve">The two drivers are coupled together in such a way that the PS/2 driver’s interrupt function will need to inject the scanned character into the keyboard driver’s scan-code state machine function (from previous step).  The most straightforward way to do this is to create and initialize the keyboard driver structure (from the previous step) and then modify the PS/2 initialization function to store that it its memory (i.e. as a static file variable ). </w:t>
      </w:r>
    </w:p>
    <w:p w14:paraId="162DB2E8" w14:textId="77777777" w:rsidR="004A5D79" w:rsidRDefault="004A5D79" w:rsidP="004A5D79"/>
    <w:p w14:paraId="72352F17" w14:textId="77777777" w:rsidR="004A5D79" w:rsidRDefault="004A5D79" w:rsidP="004A5D79">
      <w:r>
        <w:t>Finally, we are ready to test the operation of this whole system:  modify the kernel main to initialize both keyboard and PS2 drivers, and then instead of the NOP loop, check if the keyboard has a key (in its FIFO) and read that key (from the FIFO) using the code you’ve already developed in the previous step.  Then, print the read ASCII key to the keyboard.</w:t>
      </w:r>
    </w:p>
    <w:p w14:paraId="7D5C8A20" w14:textId="77777777" w:rsidR="004A5D79" w:rsidRDefault="004A5D79" w:rsidP="004A5D79"/>
    <w:p w14:paraId="622BE8BB" w14:textId="77777777" w:rsidR="004A5D79" w:rsidRDefault="004A5D79" w:rsidP="004A5D79">
      <w:r>
        <w:t>At this point, it may be helpful to turn off extraneous output from the interrupt services.</w:t>
      </w:r>
    </w:p>
    <w:p w14:paraId="055E6E6D" w14:textId="77777777" w:rsidR="004A5D79" w:rsidRDefault="004A5D79" w:rsidP="004A5D79"/>
    <w:p w14:paraId="1E63FE8C" w14:textId="77777777" w:rsidR="004A5D79" w:rsidRDefault="004A5D79" w:rsidP="004A5D79">
      <w:pPr>
        <w:pStyle w:val="Heading1"/>
      </w:pPr>
      <w:r>
        <w:t>Deliverables and Demos</w:t>
      </w:r>
    </w:p>
    <w:p w14:paraId="204ACD6D" w14:textId="77777777" w:rsidR="004A5D79" w:rsidRDefault="004A5D79" w:rsidP="004A5D79">
      <w:r>
        <w:t>Arrange a time for us to meet, and show be prepared to show me the following:</w:t>
      </w:r>
    </w:p>
    <w:p w14:paraId="52C20B0D" w14:textId="792EC0B2" w:rsidR="004A5D79" w:rsidRDefault="004A5D79" w:rsidP="006D7342">
      <w:pPr>
        <w:pStyle w:val="ListParagraph"/>
        <w:numPr>
          <w:ilvl w:val="0"/>
          <w:numId w:val="13"/>
        </w:numPr>
      </w:pPr>
      <w:r>
        <w:t>Demonstrate that you are able to properly detect the keyboard (if present)</w:t>
      </w:r>
    </w:p>
    <w:p w14:paraId="11782941" w14:textId="77777777" w:rsidR="004A5D79" w:rsidRDefault="004A5D79" w:rsidP="006D7342">
      <w:pPr>
        <w:pStyle w:val="ListParagraph"/>
        <w:numPr>
          <w:ilvl w:val="0"/>
          <w:numId w:val="13"/>
        </w:numPr>
      </w:pPr>
      <w:r>
        <w:t>Show me how you are reading in scan codes and processing them</w:t>
      </w:r>
    </w:p>
    <w:p w14:paraId="682C685C" w14:textId="77777777" w:rsidR="004A5D79" w:rsidRDefault="004A5D79" w:rsidP="006D7342">
      <w:pPr>
        <w:pStyle w:val="ListParagraph"/>
        <w:numPr>
          <w:ilvl w:val="0"/>
          <w:numId w:val="13"/>
        </w:numPr>
      </w:pPr>
      <w:r>
        <w:t>Show me how you are converting the scan codes into “ascii characters”</w:t>
      </w:r>
    </w:p>
    <w:p w14:paraId="1F7F3F36" w14:textId="77777777" w:rsidR="004A5D79" w:rsidRDefault="004A5D79" w:rsidP="006D7342">
      <w:pPr>
        <w:pStyle w:val="ListParagraph"/>
        <w:numPr>
          <w:ilvl w:val="0"/>
          <w:numId w:val="13"/>
        </w:numPr>
      </w:pPr>
      <w:r>
        <w:t>Show me how you are managing your FIFO</w:t>
      </w:r>
    </w:p>
    <w:p w14:paraId="33530C9B" w14:textId="77777777" w:rsidR="004A5D79" w:rsidRDefault="004A5D79" w:rsidP="004A5D79"/>
    <w:p w14:paraId="61CBD843" w14:textId="77777777" w:rsidR="004A5D79" w:rsidRDefault="004A5D79" w:rsidP="004A5D79"/>
    <w:p w14:paraId="7D28F71B" w14:textId="1A479266" w:rsidR="004A5D79" w:rsidRPr="00535949" w:rsidRDefault="00AB4F0A" w:rsidP="004A5D79">
      <w:r>
        <w:t>Points: ______ / 50</w:t>
      </w:r>
      <w:bookmarkStart w:id="1" w:name="_GoBack"/>
      <w:bookmarkEnd w:id="1"/>
      <w:r w:rsidR="004A5D79">
        <w:br/>
      </w:r>
    </w:p>
    <w:p w14:paraId="2A8E8224" w14:textId="77777777" w:rsidR="00697159" w:rsidRPr="003D468B" w:rsidRDefault="00697159" w:rsidP="003D468B"/>
    <w:sectPr w:rsidR="00697159" w:rsidRPr="003D468B" w:rsidSect="00BD3A2E">
      <w:headerReference w:type="default" r:id="rId10"/>
      <w:footerReference w:type="even" r:id="rId11"/>
      <w:footerReference w:type="default" r:id="rId12"/>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6F732" w14:textId="77777777" w:rsidR="006D7342" w:rsidRDefault="006D7342">
      <w:r>
        <w:separator/>
      </w:r>
    </w:p>
  </w:endnote>
  <w:endnote w:type="continuationSeparator" w:id="0">
    <w:p w14:paraId="17B416DA" w14:textId="77777777" w:rsidR="006D7342" w:rsidRDefault="006D7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6E193" w14:textId="77777777" w:rsidR="00B532B8" w:rsidRDefault="00B532B8"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28B338" w14:textId="77777777" w:rsidR="00B532B8" w:rsidRDefault="00B532B8"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4696"/>
      <w:gridCol w:w="534"/>
      <w:gridCol w:w="4850"/>
    </w:tblGrid>
    <w:tr w:rsidR="00B532B8" w14:paraId="12292A36" w14:textId="77777777" w:rsidTr="00166B0B">
      <w:tc>
        <w:tcPr>
          <w:tcW w:w="4788" w:type="dxa"/>
          <w:shd w:val="clear" w:color="auto" w:fill="auto"/>
        </w:tcPr>
        <w:p w14:paraId="48D262F0" w14:textId="77777777" w:rsidR="00B532B8" w:rsidRDefault="00B36893" w:rsidP="00316482">
          <w:pPr>
            <w:pStyle w:val="Footer"/>
            <w:ind w:right="360"/>
          </w:pPr>
          <w:r>
            <w:t>CMPE411 – OS Design &amp; Implement.</w:t>
          </w:r>
        </w:p>
      </w:tc>
      <w:tc>
        <w:tcPr>
          <w:tcW w:w="540" w:type="dxa"/>
          <w:shd w:val="clear" w:color="auto" w:fill="auto"/>
        </w:tcPr>
        <w:p w14:paraId="4A2A7B96" w14:textId="77777777" w:rsidR="00B532B8" w:rsidRDefault="00B532B8" w:rsidP="00BD3A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c>
        <w:tcPr>
          <w:tcW w:w="4968" w:type="dxa"/>
          <w:shd w:val="clear" w:color="auto" w:fill="auto"/>
        </w:tcPr>
        <w:p w14:paraId="5AD400A2" w14:textId="77777777" w:rsidR="00B532B8" w:rsidRDefault="00B532B8" w:rsidP="00316482">
          <w:pPr>
            <w:pStyle w:val="Footer"/>
            <w:jc w:val="right"/>
          </w:pPr>
          <w:r>
            <w:t>Spring 20</w:t>
          </w:r>
          <w:r w:rsidR="00B36893">
            <w:t>20</w:t>
          </w:r>
        </w:p>
      </w:tc>
    </w:tr>
  </w:tbl>
  <w:p w14:paraId="5045078C" w14:textId="77777777" w:rsidR="00B532B8" w:rsidRDefault="00B532B8"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B4B09" w14:textId="77777777" w:rsidR="006D7342" w:rsidRDefault="006D7342">
      <w:r>
        <w:separator/>
      </w:r>
    </w:p>
  </w:footnote>
  <w:footnote w:type="continuationSeparator" w:id="0">
    <w:p w14:paraId="60664ABE" w14:textId="77777777" w:rsidR="006D7342" w:rsidRDefault="006D7342">
      <w:r>
        <w:continuationSeparator/>
      </w:r>
    </w:p>
  </w:footnote>
  <w:footnote w:id="1">
    <w:p w14:paraId="1A854469" w14:textId="77777777" w:rsidR="004A5D79" w:rsidRPr="00755754" w:rsidRDefault="004A5D79" w:rsidP="004A5D79">
      <w:pPr>
        <w:pStyle w:val="FootnoteText"/>
        <w:rPr>
          <w:lang w:val="en-US"/>
        </w:rPr>
      </w:pPr>
      <w:r>
        <w:rPr>
          <w:rStyle w:val="FootnoteReference"/>
        </w:rPr>
        <w:footnoteRef/>
      </w:r>
      <w:r>
        <w:t xml:space="preserve"> </w:t>
      </w:r>
      <w:r w:rsidRPr="00755754">
        <w:t>https://wiki.osdev.org/%228042%22_PS/2_Controller#PS.2F2_Controller_IO_Ports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10080"/>
    </w:tblGrid>
    <w:tr w:rsidR="00B532B8" w14:paraId="602D6883" w14:textId="77777777" w:rsidTr="00166B0B">
      <w:tc>
        <w:tcPr>
          <w:tcW w:w="10296" w:type="dxa"/>
          <w:shd w:val="clear" w:color="auto" w:fill="auto"/>
        </w:tcPr>
        <w:p w14:paraId="5B517CCB" w14:textId="77777777" w:rsidR="00B532B8" w:rsidRPr="00166B0B" w:rsidRDefault="00961942" w:rsidP="00BD3A2E">
          <w:pPr>
            <w:pStyle w:val="Header"/>
            <w:rPr>
              <w:rFonts w:ascii="Arial Black" w:hAnsi="Arial Black"/>
            </w:rPr>
          </w:pPr>
          <w:r>
            <w:rPr>
              <w:rFonts w:ascii="Arial Black" w:hAnsi="Arial Black"/>
            </w:rPr>
            <w:t>Intel Assembly Lab</w:t>
          </w:r>
        </w:p>
      </w:tc>
    </w:tr>
  </w:tbl>
  <w:p w14:paraId="490F5197" w14:textId="77777777" w:rsidR="00B532B8" w:rsidRPr="005631C1" w:rsidRDefault="00B532B8"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6B88"/>
    <w:multiLevelType w:val="hybridMultilevel"/>
    <w:tmpl w:val="851E3DAC"/>
    <w:lvl w:ilvl="0" w:tplc="E8E0908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57FC"/>
    <w:multiLevelType w:val="multilevel"/>
    <w:tmpl w:val="48682EB4"/>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 w15:restartNumberingAfterBreak="0">
    <w:nsid w:val="0F0E4CF1"/>
    <w:multiLevelType w:val="multilevel"/>
    <w:tmpl w:val="D9262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1474B"/>
    <w:multiLevelType w:val="hybridMultilevel"/>
    <w:tmpl w:val="2206A9B0"/>
    <w:lvl w:ilvl="0" w:tplc="55061B50">
      <w:start w:val="1"/>
      <w:numFmt w:val="lowerLetter"/>
      <w:lvlText w:val="%1."/>
      <w:lvlJc w:val="left"/>
      <w:pPr>
        <w:ind w:left="1800" w:hanging="360"/>
      </w:pPr>
      <w:rPr>
        <w:rFont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4967A39"/>
    <w:multiLevelType w:val="multilevel"/>
    <w:tmpl w:val="D7B4A0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14F665DB"/>
    <w:multiLevelType w:val="hybridMultilevel"/>
    <w:tmpl w:val="CBE837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0C259F"/>
    <w:multiLevelType w:val="multilevel"/>
    <w:tmpl w:val="D7B4A0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69A6B02"/>
    <w:multiLevelType w:val="multilevel"/>
    <w:tmpl w:val="D7B4A0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47460022"/>
    <w:multiLevelType w:val="multilevel"/>
    <w:tmpl w:val="99C6E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7C4663"/>
    <w:multiLevelType w:val="multilevel"/>
    <w:tmpl w:val="D7B4A0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0D178C4"/>
    <w:multiLevelType w:val="multilevel"/>
    <w:tmpl w:val="48682EB4"/>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1" w15:restartNumberingAfterBreak="0">
    <w:nsid w:val="70B64CD6"/>
    <w:multiLevelType w:val="multilevel"/>
    <w:tmpl w:val="48682EB4"/>
    <w:lvl w:ilvl="0">
      <w:start w:val="1"/>
      <w:numFmt w:val="decimal"/>
      <w:lvlText w:val="%1."/>
      <w:lvlJc w:val="left"/>
      <w:pPr>
        <w:ind w:left="1080" w:hanging="360"/>
      </w:pPr>
      <w:rPr>
        <w:rFonts w:hint="default"/>
        <w:u w:val="none"/>
      </w:rPr>
    </w:lvl>
    <w:lvl w:ilvl="1">
      <w:start w:val="1"/>
      <w:numFmt w:val="lowerLetter"/>
      <w:lvlText w:val="%2."/>
      <w:lvlJc w:val="left"/>
      <w:pPr>
        <w:ind w:left="1800" w:hanging="360"/>
      </w:pPr>
      <w:rPr>
        <w:rFonts w:hint="default"/>
        <w:u w:val="none"/>
      </w:rPr>
    </w:lvl>
    <w:lvl w:ilvl="2">
      <w:start w:val="1"/>
      <w:numFmt w:val="lowerRoman"/>
      <w:lvlText w:val="%3."/>
      <w:lvlJc w:val="right"/>
      <w:pPr>
        <w:ind w:left="2520" w:hanging="360"/>
      </w:pPr>
      <w:rPr>
        <w:rFonts w:hint="default"/>
        <w:u w:val="none"/>
      </w:rPr>
    </w:lvl>
    <w:lvl w:ilvl="3">
      <w:start w:val="1"/>
      <w:numFmt w:val="decimal"/>
      <w:lvlText w:val="%4."/>
      <w:lvlJc w:val="left"/>
      <w:pPr>
        <w:ind w:left="3240" w:hanging="360"/>
      </w:pPr>
      <w:rPr>
        <w:rFonts w:hint="default"/>
        <w:u w:val="none"/>
      </w:rPr>
    </w:lvl>
    <w:lvl w:ilvl="4">
      <w:start w:val="1"/>
      <w:numFmt w:val="lowerLetter"/>
      <w:lvlText w:val="%5."/>
      <w:lvlJc w:val="left"/>
      <w:pPr>
        <w:ind w:left="3960" w:hanging="360"/>
      </w:pPr>
      <w:rPr>
        <w:rFonts w:hint="default"/>
        <w:u w:val="none"/>
      </w:rPr>
    </w:lvl>
    <w:lvl w:ilvl="5">
      <w:start w:val="1"/>
      <w:numFmt w:val="lowerRoman"/>
      <w:lvlText w:val="%6."/>
      <w:lvlJc w:val="right"/>
      <w:pPr>
        <w:ind w:left="4680" w:hanging="360"/>
      </w:pPr>
      <w:rPr>
        <w:rFonts w:hint="default"/>
        <w:u w:val="none"/>
      </w:rPr>
    </w:lvl>
    <w:lvl w:ilvl="6">
      <w:start w:val="1"/>
      <w:numFmt w:val="decimal"/>
      <w:lvlText w:val="%7."/>
      <w:lvlJc w:val="left"/>
      <w:pPr>
        <w:ind w:left="5400" w:hanging="360"/>
      </w:pPr>
      <w:rPr>
        <w:rFonts w:hint="default"/>
        <w:u w:val="none"/>
      </w:rPr>
    </w:lvl>
    <w:lvl w:ilvl="7">
      <w:start w:val="1"/>
      <w:numFmt w:val="lowerLetter"/>
      <w:lvlText w:val="%8."/>
      <w:lvlJc w:val="left"/>
      <w:pPr>
        <w:ind w:left="6120" w:hanging="360"/>
      </w:pPr>
      <w:rPr>
        <w:rFonts w:hint="default"/>
        <w:u w:val="none"/>
      </w:rPr>
    </w:lvl>
    <w:lvl w:ilvl="8">
      <w:start w:val="1"/>
      <w:numFmt w:val="lowerRoman"/>
      <w:lvlText w:val="%9."/>
      <w:lvlJc w:val="right"/>
      <w:pPr>
        <w:ind w:left="6840" w:hanging="360"/>
      </w:pPr>
      <w:rPr>
        <w:rFonts w:hint="default"/>
        <w:u w:val="none"/>
      </w:rPr>
    </w:lvl>
  </w:abstractNum>
  <w:abstractNum w:abstractNumId="12" w15:restartNumberingAfterBreak="0">
    <w:nsid w:val="72700B25"/>
    <w:multiLevelType w:val="multilevel"/>
    <w:tmpl w:val="D7B4A0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3A96A96"/>
    <w:multiLevelType w:val="multilevel"/>
    <w:tmpl w:val="D7B4A0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2"/>
  </w:num>
  <w:num w:numId="3">
    <w:abstractNumId w:val="7"/>
  </w:num>
  <w:num w:numId="4">
    <w:abstractNumId w:val="13"/>
  </w:num>
  <w:num w:numId="5">
    <w:abstractNumId w:val="4"/>
  </w:num>
  <w:num w:numId="6">
    <w:abstractNumId w:val="6"/>
  </w:num>
  <w:num w:numId="7">
    <w:abstractNumId w:val="12"/>
  </w:num>
  <w:num w:numId="8">
    <w:abstractNumId w:val="0"/>
  </w:num>
  <w:num w:numId="9">
    <w:abstractNumId w:val="1"/>
  </w:num>
  <w:num w:numId="10">
    <w:abstractNumId w:val="5"/>
  </w:num>
  <w:num w:numId="11">
    <w:abstractNumId w:val="3"/>
  </w:num>
  <w:num w:numId="12">
    <w:abstractNumId w:val="10"/>
  </w:num>
  <w:num w:numId="13">
    <w:abstractNumId w:val="11"/>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79"/>
    <w:rsid w:val="000166FA"/>
    <w:rsid w:val="00022C3F"/>
    <w:rsid w:val="0006308A"/>
    <w:rsid w:val="000702F5"/>
    <w:rsid w:val="00071F13"/>
    <w:rsid w:val="00075813"/>
    <w:rsid w:val="000768EE"/>
    <w:rsid w:val="000F6D25"/>
    <w:rsid w:val="00147EC6"/>
    <w:rsid w:val="00166B0B"/>
    <w:rsid w:val="0023578D"/>
    <w:rsid w:val="0024289D"/>
    <w:rsid w:val="00246C4E"/>
    <w:rsid w:val="00297F90"/>
    <w:rsid w:val="002A5364"/>
    <w:rsid w:val="002C6760"/>
    <w:rsid w:val="002D559F"/>
    <w:rsid w:val="00312ACE"/>
    <w:rsid w:val="00316482"/>
    <w:rsid w:val="00396561"/>
    <w:rsid w:val="003D468B"/>
    <w:rsid w:val="00443885"/>
    <w:rsid w:val="00485C5C"/>
    <w:rsid w:val="004A5D79"/>
    <w:rsid w:val="004D7D0A"/>
    <w:rsid w:val="005028E6"/>
    <w:rsid w:val="00546B52"/>
    <w:rsid w:val="00577F83"/>
    <w:rsid w:val="005B2B85"/>
    <w:rsid w:val="005C741A"/>
    <w:rsid w:val="005D5178"/>
    <w:rsid w:val="005E5591"/>
    <w:rsid w:val="00601A25"/>
    <w:rsid w:val="00611346"/>
    <w:rsid w:val="00642310"/>
    <w:rsid w:val="00643633"/>
    <w:rsid w:val="0065172E"/>
    <w:rsid w:val="00697159"/>
    <w:rsid w:val="006D7342"/>
    <w:rsid w:val="007003F5"/>
    <w:rsid w:val="00746684"/>
    <w:rsid w:val="0075425D"/>
    <w:rsid w:val="007A25A0"/>
    <w:rsid w:val="007F2556"/>
    <w:rsid w:val="008151F1"/>
    <w:rsid w:val="008266A5"/>
    <w:rsid w:val="0084458D"/>
    <w:rsid w:val="00854C56"/>
    <w:rsid w:val="0089206C"/>
    <w:rsid w:val="008C0DAB"/>
    <w:rsid w:val="008D5ACF"/>
    <w:rsid w:val="008F2E35"/>
    <w:rsid w:val="0094608E"/>
    <w:rsid w:val="00952059"/>
    <w:rsid w:val="00961942"/>
    <w:rsid w:val="00990B94"/>
    <w:rsid w:val="0099149A"/>
    <w:rsid w:val="00995436"/>
    <w:rsid w:val="009B128E"/>
    <w:rsid w:val="009D68B4"/>
    <w:rsid w:val="00A06F3B"/>
    <w:rsid w:val="00A561AF"/>
    <w:rsid w:val="00A92ACC"/>
    <w:rsid w:val="00A94F6C"/>
    <w:rsid w:val="00AA76D8"/>
    <w:rsid w:val="00AB4F0A"/>
    <w:rsid w:val="00AD3050"/>
    <w:rsid w:val="00AF0CCC"/>
    <w:rsid w:val="00B36893"/>
    <w:rsid w:val="00B532B8"/>
    <w:rsid w:val="00B53F04"/>
    <w:rsid w:val="00B83064"/>
    <w:rsid w:val="00BB671B"/>
    <w:rsid w:val="00BD3A2E"/>
    <w:rsid w:val="00C25F4D"/>
    <w:rsid w:val="00C31CC7"/>
    <w:rsid w:val="00C62F7A"/>
    <w:rsid w:val="00C83CFA"/>
    <w:rsid w:val="00CA2C88"/>
    <w:rsid w:val="00CB6618"/>
    <w:rsid w:val="00D03197"/>
    <w:rsid w:val="00D21CF8"/>
    <w:rsid w:val="00D63381"/>
    <w:rsid w:val="00D64CF7"/>
    <w:rsid w:val="00D75C17"/>
    <w:rsid w:val="00D852AC"/>
    <w:rsid w:val="00DD5850"/>
    <w:rsid w:val="00DE43A1"/>
    <w:rsid w:val="00DE7004"/>
    <w:rsid w:val="00DF3B19"/>
    <w:rsid w:val="00EC040E"/>
    <w:rsid w:val="00EC31D3"/>
    <w:rsid w:val="00EC4EAB"/>
    <w:rsid w:val="00ED563F"/>
    <w:rsid w:val="00EF03FF"/>
    <w:rsid w:val="00EF05F0"/>
    <w:rsid w:val="00F43A15"/>
    <w:rsid w:val="00F44D21"/>
    <w:rsid w:val="00F515F7"/>
    <w:rsid w:val="00F560E6"/>
    <w:rsid w:val="00F645EE"/>
    <w:rsid w:val="00F67C92"/>
    <w:rsid w:val="00F70867"/>
    <w:rsid w:val="00F85AF5"/>
    <w:rsid w:val="00FA5004"/>
    <w:rsid w:val="00FB7429"/>
    <w:rsid w:val="00FD1EB6"/>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7A7CFC"/>
  <w14:defaultImageDpi w14:val="330"/>
  <w15:docId w15:val="{9EBF0BBA-EDD8-406A-A5E6-1D8EA0D5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4A5D79"/>
    <w:pPr>
      <w:spacing w:line="276" w:lineRule="auto"/>
    </w:pPr>
    <w:rPr>
      <w:rFonts w:ascii="Arial" w:eastAsia="Arial" w:hAnsi="Arial" w:cs="Arial"/>
      <w:sz w:val="22"/>
      <w:szCs w:val="22"/>
      <w:lang w:val="en"/>
    </w:rPr>
  </w:style>
  <w:style w:type="paragraph" w:styleId="Heading1">
    <w:name w:val="heading 1"/>
    <w:basedOn w:val="Normal"/>
    <w:next w:val="Normal"/>
    <w:qFormat/>
    <w:rsid w:val="003F6BE7"/>
    <w:pPr>
      <w:keepNext/>
      <w:spacing w:before="240" w:after="60"/>
      <w:outlineLvl w:val="0"/>
    </w:pPr>
    <w:rPr>
      <w:b/>
      <w:bCs/>
      <w:kern w:val="32"/>
      <w:sz w:val="32"/>
      <w:szCs w:val="32"/>
    </w:rPr>
  </w:style>
  <w:style w:type="paragraph" w:styleId="Heading2">
    <w:name w:val="heading 2"/>
    <w:basedOn w:val="Normal"/>
    <w:next w:val="Normal"/>
    <w:uiPriority w:val="9"/>
    <w:qFormat/>
    <w:rsid w:val="003F6BE7"/>
    <w:pPr>
      <w:keepNext/>
      <w:spacing w:before="240" w:after="60"/>
      <w:outlineLvl w:val="1"/>
    </w:pPr>
    <w:rPr>
      <w:b/>
      <w:bCs/>
      <w:i/>
      <w:iCs/>
      <w:sz w:val="28"/>
      <w:szCs w:val="28"/>
    </w:rPr>
  </w:style>
  <w:style w:type="paragraph" w:styleId="Heading3">
    <w:name w:val="heading 3"/>
    <w:basedOn w:val="Normal"/>
    <w:next w:val="Normal"/>
    <w:uiPriority w:val="9"/>
    <w:qFormat/>
    <w:rsid w:val="00FC352D"/>
    <w:pPr>
      <w:keepNext/>
      <w:spacing w:before="240" w:after="60"/>
      <w:outlineLvl w:val="2"/>
    </w:pPr>
    <w:rPr>
      <w:b/>
      <w:bCs/>
      <w:sz w:val="26"/>
      <w:szCs w:val="26"/>
    </w:rPr>
  </w:style>
  <w:style w:type="paragraph" w:styleId="Heading4">
    <w:name w:val="heading 4"/>
    <w:basedOn w:val="Normal"/>
    <w:next w:val="Normal"/>
    <w:link w:val="Heading4Char"/>
    <w:uiPriority w:val="9"/>
    <w:unhideWhenUsed/>
    <w:qFormat/>
    <w:rsid w:val="004A5D79"/>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b/>
      <w:bCs/>
      <w:sz w:val="32"/>
      <w:szCs w:val="32"/>
    </w:rPr>
  </w:style>
  <w:style w:type="paragraph" w:styleId="Subtitle">
    <w:name w:val="Subtitle"/>
    <w:basedOn w:val="Normal"/>
    <w:qFormat/>
    <w:rsid w:val="003F6BE7"/>
    <w:pPr>
      <w:spacing w:after="60"/>
      <w:jc w:val="center"/>
      <w:outlineLvl w:val="1"/>
    </w:p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uiPriority w:val="99"/>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rPr>
  </w:style>
  <w:style w:type="table" w:styleId="TableGrid">
    <w:name w:val="Table Grid"/>
    <w:basedOn w:val="TableNormal"/>
    <w:uiPriority w:val="39"/>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paragraph" w:styleId="ListParagraph">
    <w:name w:val="List Paragraph"/>
    <w:basedOn w:val="Normal"/>
    <w:link w:val="ListParagraphChar"/>
    <w:uiPriority w:val="34"/>
    <w:qFormat/>
    <w:rsid w:val="00C62F7A"/>
    <w:pPr>
      <w:ind w:left="720"/>
      <w:contextualSpacing/>
    </w:pPr>
  </w:style>
  <w:style w:type="paragraph" w:customStyle="1" w:styleId="code">
    <w:name w:val="code"/>
    <w:basedOn w:val="Normal"/>
    <w:link w:val="codeChar"/>
    <w:qFormat/>
    <w:rsid w:val="00F645EE"/>
    <w:rPr>
      <w:rFonts w:ascii="Consolas" w:hAnsi="Consolas"/>
      <w:b/>
      <w:i/>
    </w:rPr>
  </w:style>
  <w:style w:type="character" w:customStyle="1" w:styleId="codeChar">
    <w:name w:val="code Char"/>
    <w:basedOn w:val="DefaultParagraphFont"/>
    <w:link w:val="code"/>
    <w:rsid w:val="00F645EE"/>
    <w:rPr>
      <w:rFonts w:ascii="Consolas" w:hAnsi="Consolas"/>
      <w:b/>
      <w:i/>
      <w:spacing w:val="-8"/>
      <w:kern w:val="28"/>
      <w:sz w:val="24"/>
      <w:szCs w:val="24"/>
    </w:rPr>
  </w:style>
  <w:style w:type="character" w:styleId="UnresolvedMention">
    <w:name w:val="Unresolved Mention"/>
    <w:basedOn w:val="DefaultParagraphFont"/>
    <w:uiPriority w:val="99"/>
    <w:rsid w:val="00643633"/>
    <w:rPr>
      <w:color w:val="808080"/>
      <w:shd w:val="clear" w:color="auto" w:fill="E6E6E6"/>
    </w:rPr>
  </w:style>
  <w:style w:type="paragraph" w:styleId="FootnoteText">
    <w:name w:val="footnote text"/>
    <w:basedOn w:val="Normal"/>
    <w:link w:val="FootnoteTextChar"/>
    <w:uiPriority w:val="99"/>
    <w:semiHidden/>
    <w:unhideWhenUsed/>
    <w:rsid w:val="00ED563F"/>
    <w:rPr>
      <w:sz w:val="20"/>
      <w:szCs w:val="20"/>
    </w:rPr>
  </w:style>
  <w:style w:type="character" w:customStyle="1" w:styleId="FootnoteTextChar">
    <w:name w:val="Footnote Text Char"/>
    <w:basedOn w:val="DefaultParagraphFont"/>
    <w:link w:val="FootnoteText"/>
    <w:uiPriority w:val="99"/>
    <w:semiHidden/>
    <w:rsid w:val="00ED563F"/>
    <w:rPr>
      <w:rFonts w:ascii="Palatino Linotype" w:hAnsi="Palatino Linotype"/>
      <w:spacing w:val="-8"/>
      <w:kern w:val="28"/>
    </w:rPr>
  </w:style>
  <w:style w:type="character" w:styleId="FootnoteReference">
    <w:name w:val="footnote reference"/>
    <w:basedOn w:val="DefaultParagraphFont"/>
    <w:uiPriority w:val="99"/>
    <w:semiHidden/>
    <w:unhideWhenUsed/>
    <w:rsid w:val="00ED563F"/>
    <w:rPr>
      <w:vertAlign w:val="superscript"/>
    </w:rPr>
  </w:style>
  <w:style w:type="paragraph" w:styleId="HTMLPreformatted">
    <w:name w:val="HTML Preformatted"/>
    <w:basedOn w:val="Normal"/>
    <w:link w:val="HTMLPreformattedChar"/>
    <w:uiPriority w:val="99"/>
    <w:unhideWhenUsed/>
    <w:rsid w:val="00AF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0CCC"/>
    <w:rPr>
      <w:rFonts w:ascii="Courier New" w:hAnsi="Courier New" w:cs="Courier New"/>
    </w:rPr>
  </w:style>
  <w:style w:type="character" w:customStyle="1" w:styleId="Heading4Char">
    <w:name w:val="Heading 4 Char"/>
    <w:basedOn w:val="DefaultParagraphFont"/>
    <w:link w:val="Heading4"/>
    <w:uiPriority w:val="9"/>
    <w:rsid w:val="004A5D79"/>
    <w:rPr>
      <w:rFonts w:ascii="Arial" w:eastAsia="Arial" w:hAnsi="Arial" w:cs="Arial"/>
      <w:color w:val="666666"/>
      <w:sz w:val="24"/>
      <w:szCs w:val="24"/>
      <w:lang w:val="en"/>
    </w:rPr>
  </w:style>
  <w:style w:type="character" w:customStyle="1" w:styleId="ListParagraphChar">
    <w:name w:val="List Paragraph Char"/>
    <w:basedOn w:val="DefaultParagraphFont"/>
    <w:link w:val="ListParagraph"/>
    <w:uiPriority w:val="34"/>
    <w:rsid w:val="004A5D79"/>
    <w:rPr>
      <w:rFonts w:ascii="Palatino Linotype" w:hAnsi="Palatino Linotype"/>
      <w:spacing w:val="-8"/>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61566">
      <w:bodyDiv w:val="1"/>
      <w:marLeft w:val="0"/>
      <w:marRight w:val="0"/>
      <w:marTop w:val="0"/>
      <w:marBottom w:val="0"/>
      <w:divBdr>
        <w:top w:val="none" w:sz="0" w:space="0" w:color="auto"/>
        <w:left w:val="none" w:sz="0" w:space="0" w:color="auto"/>
        <w:bottom w:val="none" w:sz="0" w:space="0" w:color="auto"/>
        <w:right w:val="none" w:sz="0" w:space="0" w:color="auto"/>
      </w:divBdr>
    </w:div>
    <w:div w:id="1854418633">
      <w:bodyDiv w:val="1"/>
      <w:marLeft w:val="0"/>
      <w:marRight w:val="0"/>
      <w:marTop w:val="0"/>
      <w:marBottom w:val="0"/>
      <w:divBdr>
        <w:top w:val="none" w:sz="0" w:space="0" w:color="auto"/>
        <w:left w:val="none" w:sz="0" w:space="0" w:color="auto"/>
        <w:bottom w:val="none" w:sz="0" w:space="0" w:color="auto"/>
        <w:right w:val="none" w:sz="0" w:space="0" w:color="auto"/>
      </w:divBdr>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sdev.org/%228042%22_PS/2_Controll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iki.osdev.org/PS/2_Keyboar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Documents\Templates\My%20Templates\CMPE411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9B7D7-997D-4BE5-B5C4-F420C86BE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CMPE411_2020</Template>
  <TotalTime>5</TotalTime>
  <Pages>8</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CSC447</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CSC447</dc:title>
  <dc:subject/>
  <dc:creator>tbriggs</dc:creator>
  <cp:keywords/>
  <dc:description/>
  <cp:lastModifiedBy>Briggs, Thomas</cp:lastModifiedBy>
  <cp:revision>2</cp:revision>
  <cp:lastPrinted>2003-12-08T15:19:00Z</cp:lastPrinted>
  <dcterms:created xsi:type="dcterms:W3CDTF">2020-03-19T22:33:00Z</dcterms:created>
  <dcterms:modified xsi:type="dcterms:W3CDTF">2020-03-19T23:02:00Z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id="iNVpJ57V"/&gt;&lt;style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