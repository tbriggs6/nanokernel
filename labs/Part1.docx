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7CDE" w14:textId="77777777" w:rsidR="00535949" w:rsidRDefault="00535949" w:rsidP="00535949">
      <w:pPr>
        <w:pStyle w:val="Title"/>
        <w:jc w:val="left"/>
      </w:pPr>
      <w:bookmarkStart w:id="0" w:name="_1ov9il4yx4k" w:colFirst="0" w:colLast="0"/>
      <w:bookmarkEnd w:id="0"/>
      <w:r>
        <w:t>Nano-</w:t>
      </w:r>
      <w:proofErr w:type="gramStart"/>
      <w:r>
        <w:t>Kernel :</w:t>
      </w:r>
      <w:proofErr w:type="gramEnd"/>
      <w:r>
        <w:t xml:space="preserve"> A Bare Metal OS</w:t>
      </w:r>
    </w:p>
    <w:p w14:paraId="430F3D72" w14:textId="77777777" w:rsidR="00535949" w:rsidRDefault="00535949" w:rsidP="00535949">
      <w:r>
        <w:t xml:space="preserve">The first prerequisite is that you will need your own Linux environment.  This guide assumes that you have VMWare Workstation (or Fusion) and a freshly installed Ubuntu 18.04.  Normally, we’d want to use the 64-bit version of Ubuntu, but for this first step, it is probably easier to install the 32-bit version of Linux.  See: </w:t>
      </w:r>
      <w:hyperlink r:id="rId8">
        <w:r>
          <w:rPr>
            <w:color w:val="1155CC"/>
            <w:u w:val="single"/>
          </w:rPr>
          <w:t>http://bfy.tw/GIou</w:t>
        </w:r>
      </w:hyperlink>
      <w:r>
        <w:t xml:space="preserve"> for instructions on how to accomplish a generic install.  The only changes I recommend are to modify the workstation configuration to 4GB of RAM (or as much as you can reasonably allocate) and 2 (or more as many as you can spare) CPU’s.</w:t>
      </w:r>
    </w:p>
    <w:p w14:paraId="3AB50E5D" w14:textId="77777777" w:rsidR="00535949" w:rsidRDefault="00535949" w:rsidP="00535949"/>
    <w:p w14:paraId="4EF4D85B" w14:textId="77777777" w:rsidR="00535949" w:rsidRDefault="00535949" w:rsidP="00535949">
      <w:r>
        <w:t>After the installation is finished, it is helpful to execute a “</w:t>
      </w:r>
      <w:proofErr w:type="spellStart"/>
      <w:r>
        <w:t>sudo</w:t>
      </w:r>
      <w:proofErr w:type="spellEnd"/>
      <w:r>
        <w:t xml:space="preserve"> reboot” command to reset the VMWare video emulator to resize and fit your window size.</w:t>
      </w:r>
    </w:p>
    <w:p w14:paraId="221CFB58" w14:textId="77777777" w:rsidR="00535949" w:rsidRDefault="00535949" w:rsidP="00535949"/>
    <w:p w14:paraId="4CE3221B" w14:textId="77777777" w:rsidR="00535949" w:rsidRDefault="00535949" w:rsidP="00535949">
      <w:r>
        <w:t>After a default installation you will need to install the following packages:</w:t>
      </w:r>
    </w:p>
    <w:p w14:paraId="40A0360F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apt-get install </w:t>
      </w:r>
      <w:proofErr w:type="spellStart"/>
      <w:r>
        <w:rPr>
          <w:rFonts w:ascii="Courier New" w:eastAsia="Courier New" w:hAnsi="Courier New" w:cs="Courier New"/>
          <w:b/>
        </w:rPr>
        <w:t>xorriso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qemu</w:t>
      </w:r>
      <w:proofErr w:type="spellEnd"/>
      <w:r>
        <w:rPr>
          <w:rFonts w:ascii="Courier New" w:eastAsia="Courier New" w:hAnsi="Courier New" w:cs="Courier New"/>
          <w:b/>
        </w:rPr>
        <w:t xml:space="preserve"> bless </w:t>
      </w:r>
      <w:commentRangeStart w:id="1"/>
      <w:proofErr w:type="spellStart"/>
      <w:r>
        <w:rPr>
          <w:rFonts w:ascii="Courier New" w:eastAsia="Courier New" w:hAnsi="Courier New" w:cs="Courier New"/>
          <w:b/>
        </w:rPr>
        <w:t>texinfo</w:t>
      </w:r>
      <w:commentRangeEnd w:id="1"/>
      <w:proofErr w:type="spellEnd"/>
      <w:r>
        <w:commentReference w:id="1"/>
      </w:r>
    </w:p>
    <w:p w14:paraId="5D46A587" w14:textId="77777777" w:rsidR="00535949" w:rsidRDefault="00535949" w:rsidP="00535949">
      <w:pPr>
        <w:pStyle w:val="Heading2"/>
      </w:pPr>
      <w:bookmarkStart w:id="2" w:name="_c0khbgj54n93" w:colFirst="0" w:colLast="0"/>
      <w:bookmarkEnd w:id="2"/>
      <w:r>
        <w:t>Cross Compiler</w:t>
      </w:r>
    </w:p>
    <w:p w14:paraId="7A492234" w14:textId="45688CFA" w:rsidR="00535949" w:rsidRDefault="00535949" w:rsidP="00535949">
      <w:r>
        <w:t xml:space="preserve">From: </w:t>
      </w:r>
      <w:hyperlink r:id="rId12">
        <w:r>
          <w:rPr>
            <w:color w:val="1155CC"/>
            <w:u w:val="single"/>
          </w:rPr>
          <w:t>https://wiki.osdev.org/GCC_Cross-Compiler</w:t>
        </w:r>
      </w:hyperlink>
      <w:r>
        <w:t xml:space="preserve"> and </w:t>
      </w:r>
      <w:r>
        <w:br/>
      </w:r>
      <w:hyperlink r:id="rId13" w:history="1">
        <w:r w:rsidRPr="00CB45AD">
          <w:rPr>
            <w:rStyle w:val="Hyperlink"/>
          </w:rPr>
          <w:t>http://www.ifp.illinois.edu/~nakazato/tips/xgcc.html</w:t>
        </w:r>
      </w:hyperlink>
    </w:p>
    <w:p w14:paraId="62B20FE3" w14:textId="77777777" w:rsidR="00535949" w:rsidRDefault="00535949" w:rsidP="00535949"/>
    <w:p w14:paraId="64185FFD" w14:textId="77777777" w:rsidR="00535949" w:rsidRDefault="00535949" w:rsidP="00535949">
      <w:r>
        <w:t>One of the first steps is to build a cross-compiler to build the rest of the system.  The GNU tools use a “target triplet” naming convention to determine the target of the cross-compiler:</w:t>
      </w:r>
      <w:r>
        <w:br/>
      </w:r>
    </w:p>
    <w:p w14:paraId="162755AA" w14:textId="77777777" w:rsidR="00535949" w:rsidRDefault="00535949" w:rsidP="0053594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machine-vendor-</w:t>
      </w:r>
      <w:proofErr w:type="spellStart"/>
      <w:r>
        <w:rPr>
          <w:rFonts w:ascii="Courier New" w:eastAsia="Courier New" w:hAnsi="Courier New" w:cs="Courier New"/>
        </w:rPr>
        <w:t>operating_sys</w:t>
      </w:r>
      <w:proofErr w:type="spellEnd"/>
    </w:p>
    <w:p w14:paraId="7E0E0BAF" w14:textId="77777777" w:rsidR="00535949" w:rsidRDefault="00535949" w:rsidP="00535949"/>
    <w:p w14:paraId="7BE329DD" w14:textId="77777777" w:rsidR="00535949" w:rsidRDefault="00535949" w:rsidP="00535949">
      <w:r>
        <w:t>For example, The GCC that ships with your newly installed Ubuntu system is:</w:t>
      </w:r>
    </w:p>
    <w:p w14:paraId="54C9F5B3" w14:textId="77777777" w:rsidR="00535949" w:rsidRDefault="00535949" w:rsidP="00535949"/>
    <w:p w14:paraId="62E3BBF3" w14:textId="77777777" w:rsidR="00535949" w:rsidRDefault="00535949" w:rsidP="0053594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x86_64-unknown-linux-gnu</w:t>
      </w:r>
    </w:p>
    <w:p w14:paraId="55AE5702" w14:textId="77777777" w:rsidR="00535949" w:rsidRDefault="00535949" w:rsidP="00535949">
      <w:pPr>
        <w:jc w:val="center"/>
      </w:pPr>
      <w:r>
        <w:t>or simply</w:t>
      </w:r>
    </w:p>
    <w:p w14:paraId="1C4CB9A0" w14:textId="77777777" w:rsidR="00535949" w:rsidRDefault="00535949" w:rsidP="0053594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x86-linux-gnu</w:t>
      </w:r>
    </w:p>
    <w:p w14:paraId="4679F70E" w14:textId="77777777" w:rsidR="00535949" w:rsidRDefault="00535949" w:rsidP="00535949">
      <w:pPr>
        <w:jc w:val="center"/>
      </w:pPr>
    </w:p>
    <w:p w14:paraId="5007BC4F" w14:textId="77777777" w:rsidR="00535949" w:rsidRDefault="00535949" w:rsidP="00535949">
      <w:r>
        <w:t xml:space="preserve">We are seeking to build a cross-compiler for an operating system that is yet to be written, and for the 32-bit intel processors.  Our </w:t>
      </w:r>
      <w:r>
        <w:rPr>
          <w:b/>
        </w:rPr>
        <w:t>target triplet</w:t>
      </w:r>
      <w:r>
        <w:t xml:space="preserve"> will be:</w:t>
      </w:r>
    </w:p>
    <w:p w14:paraId="53D015F0" w14:textId="77777777" w:rsidR="00535949" w:rsidRDefault="00535949" w:rsidP="00535949"/>
    <w:p w14:paraId="70E67FF6" w14:textId="77777777" w:rsidR="00535949" w:rsidRDefault="00535949" w:rsidP="0053594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i686-none-elf</w:t>
      </w:r>
    </w:p>
    <w:p w14:paraId="55C7F029" w14:textId="77777777" w:rsidR="00535949" w:rsidRDefault="00535949" w:rsidP="00535949">
      <w:pPr>
        <w:jc w:val="center"/>
      </w:pPr>
      <w:r>
        <w:t>Or</w:t>
      </w:r>
    </w:p>
    <w:p w14:paraId="72552F08" w14:textId="77777777" w:rsidR="00535949" w:rsidRDefault="00535949" w:rsidP="00535949">
      <w:pPr>
        <w:jc w:val="center"/>
      </w:pPr>
      <w:r>
        <w:rPr>
          <w:rFonts w:ascii="Courier New" w:eastAsia="Courier New" w:hAnsi="Courier New" w:cs="Courier New"/>
        </w:rPr>
        <w:t>i686-elf</w:t>
      </w:r>
      <w:r>
        <w:br/>
      </w:r>
    </w:p>
    <w:p w14:paraId="48FA3374" w14:textId="56F5312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t xml:space="preserve">The GNU build system uses this target triplet to direct how to build the cross compiler.  We’ll set some environment variables to make this easier </w:t>
      </w:r>
      <w:proofErr w:type="gramStart"/>
      <w:r>
        <w:t>later on</w:t>
      </w:r>
      <w:proofErr w:type="gramEnd"/>
      <w:r>
        <w:t>:</w:t>
      </w:r>
      <w:r>
        <w:br/>
      </w:r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export TARGET=i686-elf</w:t>
      </w:r>
    </w:p>
    <w:p w14:paraId="4194B232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export PREFIX=/opt/cross</w:t>
      </w:r>
    </w:p>
    <w:p w14:paraId="008505D4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export PATH=$</w:t>
      </w:r>
      <w:proofErr w:type="gramStart"/>
      <w:r>
        <w:rPr>
          <w:rFonts w:ascii="Courier New" w:eastAsia="Courier New" w:hAnsi="Courier New" w:cs="Courier New"/>
          <w:b/>
        </w:rPr>
        <w:t>PATH:$</w:t>
      </w:r>
      <w:proofErr w:type="gramEnd"/>
      <w:r>
        <w:rPr>
          <w:rFonts w:ascii="Courier New" w:eastAsia="Courier New" w:hAnsi="Courier New" w:cs="Courier New"/>
          <w:b/>
        </w:rPr>
        <w:t>PREFIX/bin</w:t>
      </w:r>
    </w:p>
    <w:p w14:paraId="0A3D4B71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mkdir</w:t>
      </w:r>
      <w:proofErr w:type="spellEnd"/>
      <w:r>
        <w:rPr>
          <w:rFonts w:ascii="Courier New" w:eastAsia="Courier New" w:hAnsi="Courier New" w:cs="Courier New"/>
          <w:b/>
        </w:rPr>
        <w:t xml:space="preserve"> $PREFIX</w:t>
      </w:r>
    </w:p>
    <w:p w14:paraId="6C83F515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chown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commentRangeStart w:id="3"/>
      <w:proofErr w:type="spellStart"/>
      <w:r>
        <w:rPr>
          <w:rFonts w:ascii="Courier New" w:eastAsia="Courier New" w:hAnsi="Courier New" w:cs="Courier New"/>
          <w:b/>
        </w:rPr>
        <w:t>opsys</w:t>
      </w:r>
      <w:commentRangeEnd w:id="3"/>
      <w:proofErr w:type="spellEnd"/>
      <w:r>
        <w:commentReference w:id="3"/>
      </w:r>
      <w:r>
        <w:rPr>
          <w:rFonts w:ascii="Courier New" w:eastAsia="Courier New" w:hAnsi="Courier New" w:cs="Courier New"/>
          <w:b/>
        </w:rPr>
        <w:t xml:space="preserve"> $PREFIX</w:t>
      </w:r>
    </w:p>
    <w:p w14:paraId="1D5E1377" w14:textId="77777777" w:rsidR="00535949" w:rsidRDefault="00535949" w:rsidP="00535949">
      <w:pPr>
        <w:pStyle w:val="Heading3"/>
      </w:pPr>
      <w:bookmarkStart w:id="4" w:name="_ttd6n16yidlx" w:colFirst="0" w:colLast="0"/>
      <w:bookmarkEnd w:id="4"/>
      <w:r>
        <w:lastRenderedPageBreak/>
        <w:t xml:space="preserve">GNU </w:t>
      </w:r>
      <w:proofErr w:type="spellStart"/>
      <w:r>
        <w:t>Binutils</w:t>
      </w:r>
      <w:proofErr w:type="spellEnd"/>
    </w:p>
    <w:p w14:paraId="3D1D7C98" w14:textId="77777777" w:rsidR="00535949" w:rsidRDefault="00535949" w:rsidP="00535949">
      <w:r>
        <w:t xml:space="preserve">These instructions use an “out-of-tree” build.  This means that there is a separate build directory from the source code.  This is a </w:t>
      </w:r>
      <w:proofErr w:type="gramStart"/>
      <w:r>
        <w:t>best-practice</w:t>
      </w:r>
      <w:proofErr w:type="gramEnd"/>
      <w:r>
        <w:t>.  It allows you to build multiple cross-compilers from the same source, or to remove a build directory and recreate it without risking removing parts of the downloaded package.</w:t>
      </w:r>
      <w:r>
        <w:br/>
      </w:r>
    </w:p>
    <w:p w14:paraId="2F41AE2F" w14:textId="77777777" w:rsidR="00535949" w:rsidRDefault="00535949" w:rsidP="00535949">
      <w:pPr>
        <w:numPr>
          <w:ilvl w:val="0"/>
          <w:numId w:val="42"/>
        </w:numPr>
      </w:pPr>
      <w:r>
        <w:t>Download the source code for GNU “</w:t>
      </w:r>
      <w:proofErr w:type="spellStart"/>
      <w:r>
        <w:t>binutils</w:t>
      </w:r>
      <w:proofErr w:type="spellEnd"/>
      <w:r>
        <w:t xml:space="preserve">” - a set of utilities that enable the creation of executable files, especially the assembler and linker: </w:t>
      </w:r>
      <w:r>
        <w:rPr>
          <w:sz w:val="20"/>
          <w:szCs w:val="20"/>
        </w:rPr>
        <w:t xml:space="preserve"> </w:t>
      </w:r>
      <w:hyperlink r:id="rId14">
        <w:r>
          <w:rPr>
            <w:color w:val="ED181E"/>
            <w:sz w:val="20"/>
            <w:szCs w:val="20"/>
            <w:u w:val="single"/>
          </w:rPr>
          <w:t>http://www.gnu.org/software/binutils/</w:t>
        </w:r>
      </w:hyperlink>
      <w:r>
        <w:t xml:space="preserve">.  The latest at the time of this writing </w:t>
      </w:r>
      <w:proofErr w:type="gramStart"/>
      <w:r>
        <w:t>is :</w:t>
      </w:r>
      <w:proofErr w:type="gramEnd"/>
      <w:r>
        <w:t xml:space="preserve"> binutils-2.30.tar.xz</w:t>
      </w:r>
      <w:r>
        <w:br/>
      </w:r>
    </w:p>
    <w:p w14:paraId="05C4082F" w14:textId="77777777" w:rsidR="00535949" w:rsidRDefault="00535949" w:rsidP="00535949">
      <w:pPr>
        <w:numPr>
          <w:ilvl w:val="0"/>
          <w:numId w:val="42"/>
        </w:numPr>
      </w:pPr>
      <w:r>
        <w:t>Extract the downloaded file: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tar </w:t>
      </w:r>
      <w:proofErr w:type="spellStart"/>
      <w:r>
        <w:rPr>
          <w:rFonts w:ascii="Courier New" w:eastAsia="Courier New" w:hAnsi="Courier New" w:cs="Courier New"/>
          <w:b/>
        </w:rPr>
        <w:t>xJfv</w:t>
      </w:r>
      <w:proofErr w:type="spellEnd"/>
      <w:r>
        <w:rPr>
          <w:rFonts w:ascii="Courier New" w:eastAsia="Courier New" w:hAnsi="Courier New" w:cs="Courier New"/>
          <w:b/>
        </w:rPr>
        <w:t xml:space="preserve"> ~/Downloads/binutils-2.30.tar.xz </w:t>
      </w:r>
    </w:p>
    <w:p w14:paraId="4C7AB503" w14:textId="77777777" w:rsidR="00535949" w:rsidRDefault="00535949" w:rsidP="00535949"/>
    <w:p w14:paraId="1A7F07F0" w14:textId="77777777" w:rsidR="00535949" w:rsidRDefault="00535949" w:rsidP="00535949">
      <w:pPr>
        <w:numPr>
          <w:ilvl w:val="0"/>
          <w:numId w:val="42"/>
        </w:numPr>
      </w:pPr>
      <w:r>
        <w:t>Make a build directory: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mkdir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binutils</w:t>
      </w:r>
      <w:proofErr w:type="spellEnd"/>
      <w:r>
        <w:rPr>
          <w:rFonts w:ascii="Courier New" w:eastAsia="Courier New" w:hAnsi="Courier New" w:cs="Courier New"/>
          <w:b/>
        </w:rPr>
        <w:t>-build</w:t>
      </w:r>
    </w:p>
    <w:p w14:paraId="16603F7B" w14:textId="77777777" w:rsidR="00535949" w:rsidRDefault="00535949" w:rsidP="00535949">
      <w:pPr>
        <w:ind w:firstLine="720"/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</w:rPr>
        <w:t>binutils</w:t>
      </w:r>
      <w:proofErr w:type="spellEnd"/>
      <w:r>
        <w:rPr>
          <w:rFonts w:ascii="Courier New" w:eastAsia="Courier New" w:hAnsi="Courier New" w:cs="Courier New"/>
          <w:b/>
        </w:rPr>
        <w:t>-build</w:t>
      </w:r>
    </w:p>
    <w:p w14:paraId="05701B7E" w14:textId="77777777" w:rsidR="00535949" w:rsidRDefault="00535949" w:rsidP="00535949"/>
    <w:p w14:paraId="38DB6107" w14:textId="77777777" w:rsidR="00535949" w:rsidRDefault="00535949" w:rsidP="00535949">
      <w:pPr>
        <w:numPr>
          <w:ilvl w:val="0"/>
          <w:numId w:val="42"/>
        </w:numPr>
      </w:pPr>
      <w:r>
        <w:t xml:space="preserve">Build </w:t>
      </w:r>
      <w:proofErr w:type="spellStart"/>
      <w:r>
        <w:t>binutils</w:t>
      </w:r>
      <w:proofErr w:type="spellEnd"/>
      <w:r>
        <w:t>:</w:t>
      </w:r>
    </w:p>
    <w:p w14:paraId="5326227B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ubuntu:binutils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../binutils-2.30/configure \ </w:t>
      </w:r>
      <w:r>
        <w:rPr>
          <w:rFonts w:ascii="Courier New" w:eastAsia="Courier New" w:hAnsi="Courier New" w:cs="Courier New"/>
          <w:b/>
        </w:rPr>
        <w:br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--target=$TARGET --prefix=$PREFIX</w:t>
      </w:r>
    </w:p>
    <w:p w14:paraId="7905B9D2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ubuntu:binutils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-j</w:t>
      </w:r>
      <w:commentRangeStart w:id="5"/>
      <w:r>
        <w:rPr>
          <w:rFonts w:ascii="Courier New" w:eastAsia="Courier New" w:hAnsi="Courier New" w:cs="Courier New"/>
          <w:b/>
          <w:i/>
        </w:rPr>
        <w:t>12</w:t>
      </w:r>
      <w:commentRangeEnd w:id="5"/>
      <w:r>
        <w:commentReference w:id="5"/>
      </w:r>
      <w:r>
        <w:rPr>
          <w:rFonts w:ascii="Courier New" w:eastAsia="Courier New" w:hAnsi="Courier New" w:cs="Courier New"/>
          <w:b/>
        </w:rPr>
        <w:t xml:space="preserve"> all</w:t>
      </w:r>
    </w:p>
    <w:p w14:paraId="6BB6B821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ubuntu:binutils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install</w:t>
      </w:r>
    </w:p>
    <w:p w14:paraId="5BC2BA28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</w:p>
    <w:p w14:paraId="586C6739" w14:textId="77777777" w:rsidR="00535949" w:rsidRDefault="00535949" w:rsidP="00535949">
      <w:pPr>
        <w:pStyle w:val="Heading3"/>
      </w:pPr>
      <w:bookmarkStart w:id="6" w:name="_zgwc6ka4ca02" w:colFirst="0" w:colLast="0"/>
      <w:bookmarkEnd w:id="6"/>
      <w:r>
        <w:t xml:space="preserve">GNU GCC </w:t>
      </w:r>
    </w:p>
    <w:p w14:paraId="51C0D59D" w14:textId="77777777" w:rsidR="00535949" w:rsidRDefault="00535949" w:rsidP="00535949">
      <w:r>
        <w:t>The bootstrap build is used to create a stand-alone C compiler that can be used to compile code for libraries that are necessary for the full C compiler (and other languages).</w:t>
      </w:r>
      <w:r>
        <w:br/>
      </w:r>
    </w:p>
    <w:p w14:paraId="6DCFD50E" w14:textId="77777777" w:rsidR="00535949" w:rsidRDefault="00535949" w:rsidP="00535949">
      <w:pPr>
        <w:numPr>
          <w:ilvl w:val="0"/>
          <w:numId w:val="43"/>
        </w:numPr>
      </w:pPr>
      <w:r>
        <w:t xml:space="preserve">Download the source code for GNU GCC - the C compiler: </w:t>
      </w:r>
      <w:r>
        <w:rPr>
          <w:sz w:val="20"/>
          <w:szCs w:val="20"/>
        </w:rPr>
        <w:t xml:space="preserve"> </w:t>
      </w:r>
      <w:hyperlink r:id="rId15">
        <w:r>
          <w:rPr>
            <w:color w:val="ED181E"/>
            <w:sz w:val="20"/>
            <w:szCs w:val="20"/>
            <w:u w:val="single"/>
          </w:rPr>
          <w:t>http://www.gnu.org/softwaregcc/</w:t>
        </w:r>
      </w:hyperlink>
      <w:r>
        <w:t>.  I chose the latest of the version 6 series of the C compiler, so at the time of this writing, I used “gcc-6.4.0.tar.xz”</w:t>
      </w:r>
      <w:r>
        <w:br/>
      </w:r>
    </w:p>
    <w:p w14:paraId="592D5EF0" w14:textId="77777777" w:rsidR="00535949" w:rsidRDefault="00535949" w:rsidP="00535949">
      <w:pPr>
        <w:numPr>
          <w:ilvl w:val="0"/>
          <w:numId w:val="43"/>
        </w:numPr>
      </w:pPr>
      <w:r>
        <w:t>Extract the downloaded file: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~</w:t>
      </w:r>
      <w:r>
        <w:br/>
      </w:r>
      <w:r>
        <w:rPr>
          <w:rFonts w:ascii="Courier New" w:eastAsia="Courier New" w:hAnsi="Courier New" w:cs="Courier New"/>
        </w:rPr>
        <w:t xml:space="preserve">ubuntu:~$ </w:t>
      </w:r>
      <w:r>
        <w:rPr>
          <w:rFonts w:ascii="Courier New" w:eastAsia="Courier New" w:hAnsi="Courier New" w:cs="Courier New"/>
          <w:b/>
        </w:rPr>
        <w:t xml:space="preserve">tar </w:t>
      </w:r>
      <w:proofErr w:type="spellStart"/>
      <w:r>
        <w:rPr>
          <w:rFonts w:ascii="Courier New" w:eastAsia="Courier New" w:hAnsi="Courier New" w:cs="Courier New"/>
          <w:b/>
        </w:rPr>
        <w:t>xJfv</w:t>
      </w:r>
      <w:proofErr w:type="spellEnd"/>
      <w:r>
        <w:rPr>
          <w:rFonts w:ascii="Courier New" w:eastAsia="Courier New" w:hAnsi="Courier New" w:cs="Courier New"/>
          <w:b/>
        </w:rPr>
        <w:t xml:space="preserve"> ~/Downloads/gcc-6.4.0.tar.xz</w:t>
      </w:r>
    </w:p>
    <w:p w14:paraId="3CA009E9" w14:textId="77777777" w:rsidR="00535949" w:rsidRDefault="00535949" w:rsidP="00535949"/>
    <w:p w14:paraId="62A8F89F" w14:textId="77777777" w:rsidR="00535949" w:rsidRDefault="00535949" w:rsidP="00535949">
      <w:pPr>
        <w:numPr>
          <w:ilvl w:val="0"/>
          <w:numId w:val="43"/>
        </w:numPr>
      </w:pPr>
      <w:r>
        <w:t>Fix missing pre-requisites: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gcc-6.4.0</w:t>
      </w:r>
      <w:r>
        <w:br/>
      </w:r>
      <w:r>
        <w:rPr>
          <w:rFonts w:ascii="Courier New" w:eastAsia="Courier New" w:hAnsi="Courier New" w:cs="Courier New"/>
        </w:rPr>
        <w:t xml:space="preserve">ubuntu:gcc-6.4.0$ </w:t>
      </w:r>
      <w:proofErr w:type="spellStart"/>
      <w:r>
        <w:rPr>
          <w:rFonts w:ascii="Courier New" w:eastAsia="Courier New" w:hAnsi="Courier New" w:cs="Courier New"/>
          <w:b/>
        </w:rPr>
        <w:t>contrib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download_prerequisites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0756E8D2" w14:textId="77777777" w:rsidR="00535949" w:rsidRDefault="00535949" w:rsidP="00535949"/>
    <w:p w14:paraId="15E53402" w14:textId="77777777" w:rsidR="00535949" w:rsidRDefault="00535949">
      <w:pPr>
        <w:spacing w:line="240" w:lineRule="auto"/>
      </w:pPr>
      <w:r>
        <w:br w:type="page"/>
      </w:r>
    </w:p>
    <w:p w14:paraId="2C2E79D6" w14:textId="176B994F" w:rsidR="00535949" w:rsidRDefault="00535949" w:rsidP="00535949">
      <w:pPr>
        <w:numPr>
          <w:ilvl w:val="0"/>
          <w:numId w:val="43"/>
        </w:numPr>
      </w:pPr>
      <w:r>
        <w:lastRenderedPageBreak/>
        <w:t>Make a build directory: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~</w:t>
      </w:r>
      <w:r>
        <w:br/>
      </w:r>
      <w:r>
        <w:rPr>
          <w:rFonts w:ascii="Courier New" w:eastAsia="Courier New" w:hAnsi="Courier New" w:cs="Courier New"/>
        </w:rPr>
        <w:t xml:space="preserve">ubuntu:~$ </w:t>
      </w:r>
      <w:proofErr w:type="spellStart"/>
      <w:r>
        <w:rPr>
          <w:rFonts w:ascii="Courier New" w:eastAsia="Courier New" w:hAnsi="Courier New" w:cs="Courier New"/>
          <w:b/>
        </w:rPr>
        <w:t>mkdir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gcc</w:t>
      </w:r>
      <w:proofErr w:type="spellEnd"/>
      <w:r>
        <w:rPr>
          <w:rFonts w:ascii="Courier New" w:eastAsia="Courier New" w:hAnsi="Courier New" w:cs="Courier New"/>
          <w:b/>
        </w:rPr>
        <w:t>-build</w:t>
      </w:r>
    </w:p>
    <w:p w14:paraId="0E04CD67" w14:textId="77777777" w:rsidR="00535949" w:rsidRDefault="00535949" w:rsidP="00535949">
      <w:pPr>
        <w:ind w:firstLine="720"/>
      </w:pP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</w:rPr>
        <w:t>gcc</w:t>
      </w:r>
      <w:proofErr w:type="spellEnd"/>
      <w:r>
        <w:rPr>
          <w:rFonts w:ascii="Courier New" w:eastAsia="Courier New" w:hAnsi="Courier New" w:cs="Courier New"/>
          <w:b/>
        </w:rPr>
        <w:t>-build</w:t>
      </w:r>
      <w:r>
        <w:rPr>
          <w:rFonts w:ascii="Courier New" w:eastAsia="Courier New" w:hAnsi="Courier New" w:cs="Courier New"/>
          <w:b/>
        </w:rPr>
        <w:br/>
      </w:r>
    </w:p>
    <w:p w14:paraId="6948A6E8" w14:textId="77777777" w:rsidR="00535949" w:rsidRDefault="00535949" w:rsidP="00535949">
      <w:pPr>
        <w:numPr>
          <w:ilvl w:val="0"/>
          <w:numId w:val="43"/>
        </w:numPr>
      </w:pPr>
      <w:r>
        <w:t>Build the compiler</w:t>
      </w:r>
    </w:p>
    <w:p w14:paraId="2337FEDB" w14:textId="77777777" w:rsidR="00535949" w:rsidRDefault="00535949" w:rsidP="00535949">
      <w:pPr>
        <w:ind w:firstLine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ubuntu:gcc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../gcc-6.4.0/configure \ </w:t>
      </w:r>
      <w:r>
        <w:rPr>
          <w:rFonts w:ascii="Courier New" w:eastAsia="Courier New" w:hAnsi="Courier New" w:cs="Courier New"/>
          <w:b/>
        </w:rPr>
        <w:br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--target=$TARGET --prefix=$PREFIX \</w:t>
      </w:r>
      <w:r>
        <w:rPr>
          <w:rFonts w:ascii="Courier New" w:eastAsia="Courier New" w:hAnsi="Courier New" w:cs="Courier New"/>
          <w:b/>
        </w:rPr>
        <w:br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--without-headers --with-</w:t>
      </w:r>
      <w:proofErr w:type="spellStart"/>
      <w:r>
        <w:rPr>
          <w:rFonts w:ascii="Courier New" w:eastAsia="Courier New" w:hAnsi="Courier New" w:cs="Courier New"/>
          <w:b/>
        </w:rPr>
        <w:t>newlib</w:t>
      </w:r>
      <w:proofErr w:type="spellEnd"/>
      <w:r>
        <w:rPr>
          <w:rFonts w:ascii="Courier New" w:eastAsia="Courier New" w:hAnsi="Courier New" w:cs="Courier New"/>
          <w:b/>
        </w:rPr>
        <w:t xml:space="preserve"> \</w:t>
      </w:r>
    </w:p>
    <w:p w14:paraId="3638D29A" w14:textId="77777777" w:rsidR="00535949" w:rsidRDefault="00535949" w:rsidP="00535949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--disable-shared --disable-</w:t>
      </w:r>
      <w:proofErr w:type="spellStart"/>
      <w:r>
        <w:rPr>
          <w:rFonts w:ascii="Courier New" w:eastAsia="Courier New" w:hAnsi="Courier New" w:cs="Courier New"/>
          <w:b/>
        </w:rPr>
        <w:t>nls</w:t>
      </w:r>
      <w:proofErr w:type="spellEnd"/>
      <w:r>
        <w:rPr>
          <w:rFonts w:ascii="Courier New" w:eastAsia="Courier New" w:hAnsi="Courier New" w:cs="Courier New"/>
          <w:b/>
        </w:rPr>
        <w:t xml:space="preserve"> \</w:t>
      </w:r>
    </w:p>
    <w:p w14:paraId="3CF43CE1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--with-gnu-as --with-gnu-</w:t>
      </w:r>
      <w:proofErr w:type="spellStart"/>
      <w:r>
        <w:rPr>
          <w:rFonts w:ascii="Courier New" w:eastAsia="Courier New" w:hAnsi="Courier New" w:cs="Courier New"/>
          <w:b/>
        </w:rPr>
        <w:t>ld</w:t>
      </w:r>
      <w:proofErr w:type="spellEnd"/>
      <w:r>
        <w:rPr>
          <w:rFonts w:ascii="Courier New" w:eastAsia="Courier New" w:hAnsi="Courier New" w:cs="Courier New"/>
          <w:b/>
        </w:rPr>
        <w:t xml:space="preserve"> --enable-c99 </w:t>
      </w:r>
    </w:p>
    <w:p w14:paraId="00D062E7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ubuntu:gcc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-j</w:t>
      </w:r>
      <w:commentRangeStart w:id="7"/>
      <w:r>
        <w:rPr>
          <w:rFonts w:ascii="Courier New" w:eastAsia="Courier New" w:hAnsi="Courier New" w:cs="Courier New"/>
          <w:b/>
        </w:rPr>
        <w:t>12</w:t>
      </w:r>
      <w:commentRangeEnd w:id="7"/>
      <w:r>
        <w:commentReference w:id="7"/>
      </w:r>
      <w:r>
        <w:rPr>
          <w:rFonts w:ascii="Courier New" w:eastAsia="Courier New" w:hAnsi="Courier New" w:cs="Courier New"/>
          <w:b/>
        </w:rPr>
        <w:t xml:space="preserve"> all-</w:t>
      </w:r>
      <w:proofErr w:type="spellStart"/>
      <w:r>
        <w:rPr>
          <w:rFonts w:ascii="Courier New" w:eastAsia="Courier New" w:hAnsi="Courier New" w:cs="Courier New"/>
          <w:b/>
        </w:rPr>
        <w:t>gcc</w:t>
      </w:r>
      <w:proofErr w:type="spellEnd"/>
    </w:p>
    <w:p w14:paraId="556EDF41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ubuntu:gcc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install-</w:t>
      </w:r>
      <w:proofErr w:type="spellStart"/>
      <w:r>
        <w:rPr>
          <w:rFonts w:ascii="Courier New" w:eastAsia="Courier New" w:hAnsi="Courier New" w:cs="Courier New"/>
          <w:b/>
        </w:rPr>
        <w:t>gcc</w:t>
      </w:r>
      <w:proofErr w:type="spellEnd"/>
    </w:p>
    <w:p w14:paraId="1977A851" w14:textId="77777777" w:rsidR="00535949" w:rsidRDefault="00535949" w:rsidP="00535949">
      <w:pPr>
        <w:ind w:firstLine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ubuntu:gcc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-j12 all-target-</w:t>
      </w:r>
      <w:proofErr w:type="spellStart"/>
      <w:r>
        <w:rPr>
          <w:rFonts w:ascii="Courier New" w:eastAsia="Courier New" w:hAnsi="Courier New" w:cs="Courier New"/>
          <w:b/>
        </w:rPr>
        <w:t>libgcc</w:t>
      </w:r>
      <w:proofErr w:type="spellEnd"/>
    </w:p>
    <w:p w14:paraId="1E80F95B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ubuntu:gcc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install-target-</w:t>
      </w:r>
      <w:proofErr w:type="spellStart"/>
      <w:r>
        <w:rPr>
          <w:rFonts w:ascii="Courier New" w:eastAsia="Courier New" w:hAnsi="Courier New" w:cs="Courier New"/>
          <w:b/>
        </w:rPr>
        <w:t>libgcc</w:t>
      </w:r>
      <w:proofErr w:type="spellEnd"/>
    </w:p>
    <w:p w14:paraId="54EAC7F0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</w:p>
    <w:p w14:paraId="4E051EA6" w14:textId="77777777" w:rsidR="00535949" w:rsidRDefault="00535949" w:rsidP="00535949">
      <w:r>
        <w:t>*Note:  I gave the machine 16GB of RAM and 12 CPU’s.  “</w:t>
      </w:r>
      <w:r>
        <w:rPr>
          <w:b/>
        </w:rPr>
        <w:t>make -j all-</w:t>
      </w:r>
      <w:proofErr w:type="spellStart"/>
      <w:r>
        <w:rPr>
          <w:b/>
        </w:rPr>
        <w:t>gcc</w:t>
      </w:r>
      <w:proofErr w:type="spellEnd"/>
      <w:r>
        <w:t>” uses all of them in this build, and I ran out of memory.  I know that because I received an error that “g++: internal compiler error: Killed (program cc1plus)”  I simply re-ran the same “</w:t>
      </w:r>
      <w:r>
        <w:rPr>
          <w:b/>
        </w:rPr>
        <w:t>make -j12 all-</w:t>
      </w:r>
      <w:proofErr w:type="spellStart"/>
      <w:r>
        <w:rPr>
          <w:b/>
        </w:rPr>
        <w:t>gcc</w:t>
      </w:r>
      <w:proofErr w:type="spellEnd"/>
      <w:r>
        <w:t>” command again and it completed without error, but only using 12 CPUs - select the number appropriate to your virtual machine.</w:t>
      </w:r>
    </w:p>
    <w:p w14:paraId="3575A5B0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</w:p>
    <w:p w14:paraId="7D62338A" w14:textId="77777777" w:rsidR="00535949" w:rsidRDefault="00535949" w:rsidP="00535949">
      <w:pPr>
        <w:pStyle w:val="Heading3"/>
      </w:pPr>
      <w:bookmarkStart w:id="8" w:name="_hu96a4hn40gx" w:colFirst="0" w:colLast="0"/>
      <w:bookmarkEnd w:id="8"/>
      <w:r>
        <w:t xml:space="preserve">GNU </w:t>
      </w:r>
      <w:proofErr w:type="spellStart"/>
      <w:r>
        <w:t>Newlib</w:t>
      </w:r>
      <w:proofErr w:type="spellEnd"/>
    </w:p>
    <w:p w14:paraId="3B6036D6" w14:textId="77777777" w:rsidR="00535949" w:rsidRDefault="00535949" w:rsidP="00535949">
      <w:proofErr w:type="spellStart"/>
      <w:r>
        <w:t>Newlib</w:t>
      </w:r>
      <w:proofErr w:type="spellEnd"/>
      <w:r>
        <w:t xml:space="preserve"> is a set of system-independent C libraries useful for low-level / bare-metal programming.</w:t>
      </w:r>
    </w:p>
    <w:p w14:paraId="75247366" w14:textId="77777777" w:rsidR="00535949" w:rsidRDefault="00535949" w:rsidP="00535949">
      <w:pPr>
        <w:numPr>
          <w:ilvl w:val="0"/>
          <w:numId w:val="44"/>
        </w:numPr>
      </w:pPr>
      <w:r>
        <w:t xml:space="preserve">Download source: </w:t>
      </w:r>
      <w:hyperlink r:id="rId16">
        <w:r>
          <w:rPr>
            <w:color w:val="1155CC"/>
            <w:u w:val="single"/>
          </w:rPr>
          <w:t>http://www.sourceware.org/newlib/</w:t>
        </w:r>
      </w:hyperlink>
    </w:p>
    <w:p w14:paraId="126C1116" w14:textId="77777777" w:rsidR="00535949" w:rsidRDefault="00535949" w:rsidP="00535949">
      <w:pPr>
        <w:numPr>
          <w:ilvl w:val="0"/>
          <w:numId w:val="44"/>
        </w:numPr>
      </w:pPr>
      <w:r>
        <w:t>Extract source: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~</w:t>
      </w:r>
      <w:r>
        <w:rPr>
          <w:rFonts w:ascii="Courier New" w:eastAsia="Courier New" w:hAnsi="Courier New" w:cs="Courier New"/>
          <w:b/>
        </w:rPr>
        <w:br/>
      </w:r>
      <w:r>
        <w:rPr>
          <w:rFonts w:ascii="Courier New" w:eastAsia="Courier New" w:hAnsi="Courier New" w:cs="Courier New"/>
        </w:rPr>
        <w:t xml:space="preserve">ubuntu:~$ </w:t>
      </w:r>
      <w:r>
        <w:rPr>
          <w:rFonts w:ascii="Courier New" w:eastAsia="Courier New" w:hAnsi="Courier New" w:cs="Courier New"/>
          <w:b/>
        </w:rPr>
        <w:t xml:space="preserve">tar </w:t>
      </w:r>
      <w:proofErr w:type="spellStart"/>
      <w:r>
        <w:rPr>
          <w:rFonts w:ascii="Courier New" w:eastAsia="Courier New" w:hAnsi="Courier New" w:cs="Courier New"/>
          <w:b/>
        </w:rPr>
        <w:t>xvfz</w:t>
      </w:r>
      <w:proofErr w:type="spellEnd"/>
      <w:r>
        <w:rPr>
          <w:rFonts w:ascii="Courier New" w:eastAsia="Courier New" w:hAnsi="Courier New" w:cs="Courier New"/>
          <w:b/>
        </w:rPr>
        <w:t xml:space="preserve"> ~/Downloads/newlib-3.0.0.tar.gz</w:t>
      </w:r>
      <w:r>
        <w:rPr>
          <w:rFonts w:ascii="Courier New" w:eastAsia="Courier New" w:hAnsi="Courier New" w:cs="Courier New"/>
          <w:b/>
        </w:rPr>
        <w:br/>
      </w:r>
    </w:p>
    <w:p w14:paraId="56D82460" w14:textId="77777777" w:rsidR="00535949" w:rsidRDefault="00535949" w:rsidP="00535949">
      <w:pPr>
        <w:numPr>
          <w:ilvl w:val="0"/>
          <w:numId w:val="44"/>
        </w:numPr>
      </w:pPr>
      <w:r>
        <w:t>Make a build directory: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~</w:t>
      </w:r>
      <w:r>
        <w:br/>
      </w:r>
      <w:r>
        <w:rPr>
          <w:rFonts w:ascii="Courier New" w:eastAsia="Courier New" w:hAnsi="Courier New" w:cs="Courier New"/>
        </w:rPr>
        <w:t xml:space="preserve">ubuntu:~$ </w:t>
      </w:r>
      <w:proofErr w:type="spellStart"/>
      <w:r>
        <w:rPr>
          <w:rFonts w:ascii="Courier New" w:eastAsia="Courier New" w:hAnsi="Courier New" w:cs="Courier New"/>
          <w:b/>
        </w:rPr>
        <w:t>mkdir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newlib</w:t>
      </w:r>
      <w:proofErr w:type="spellEnd"/>
      <w:r>
        <w:rPr>
          <w:rFonts w:ascii="Courier New" w:eastAsia="Courier New" w:hAnsi="Courier New" w:cs="Courier New"/>
          <w:b/>
        </w:rPr>
        <w:t>-build</w:t>
      </w:r>
    </w:p>
    <w:p w14:paraId="3CF8573C" w14:textId="77777777" w:rsidR="00535949" w:rsidRDefault="00535949" w:rsidP="00535949">
      <w:pPr>
        <w:ind w:firstLine="720"/>
      </w:pP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</w:rPr>
        <w:t>newlib</w:t>
      </w:r>
      <w:proofErr w:type="spellEnd"/>
      <w:r>
        <w:rPr>
          <w:rFonts w:ascii="Courier New" w:eastAsia="Courier New" w:hAnsi="Courier New" w:cs="Courier New"/>
          <w:b/>
        </w:rPr>
        <w:t>-build</w:t>
      </w:r>
      <w:r>
        <w:rPr>
          <w:rFonts w:ascii="Courier New" w:eastAsia="Courier New" w:hAnsi="Courier New" w:cs="Courier New"/>
          <w:b/>
        </w:rPr>
        <w:br/>
      </w:r>
    </w:p>
    <w:p w14:paraId="1E3762E7" w14:textId="77777777" w:rsidR="00535949" w:rsidRDefault="00535949" w:rsidP="00535949">
      <w:pPr>
        <w:numPr>
          <w:ilvl w:val="0"/>
          <w:numId w:val="44"/>
        </w:numPr>
      </w:pPr>
      <w:r>
        <w:t>Build the compiler</w:t>
      </w:r>
    </w:p>
    <w:p w14:paraId="4DDA040B" w14:textId="77777777" w:rsidR="00535949" w:rsidRDefault="00535949" w:rsidP="00535949">
      <w:pPr>
        <w:ind w:firstLine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ubuntu:newlib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../newlib-3.0.0/configure \</w:t>
      </w:r>
    </w:p>
    <w:p w14:paraId="3FDA08D1" w14:textId="77777777" w:rsidR="00535949" w:rsidRDefault="00535949" w:rsidP="00535949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--target=$TARGET --prefix=$PREFIX</w:t>
      </w:r>
    </w:p>
    <w:p w14:paraId="2A910634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</w:p>
    <w:p w14:paraId="18A7CF49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-j12 all</w:t>
      </w:r>
    </w:p>
    <w:p w14:paraId="78C7E78D" w14:textId="77777777" w:rsidR="00535949" w:rsidRDefault="00535949" w:rsidP="00535949"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install</w:t>
      </w:r>
      <w:r>
        <w:rPr>
          <w:rFonts w:ascii="Courier New" w:eastAsia="Courier New" w:hAnsi="Courier New" w:cs="Courier New"/>
          <w:b/>
        </w:rPr>
        <w:br/>
      </w:r>
    </w:p>
    <w:p w14:paraId="12C83DD0" w14:textId="77777777" w:rsidR="00535949" w:rsidRDefault="00535949">
      <w:pPr>
        <w:spacing w:line="240" w:lineRule="auto"/>
        <w:rPr>
          <w:b/>
          <w:bCs/>
          <w:sz w:val="26"/>
          <w:szCs w:val="26"/>
        </w:rPr>
      </w:pPr>
      <w:bookmarkStart w:id="9" w:name="_eh20ye675deq" w:colFirst="0" w:colLast="0"/>
      <w:bookmarkStart w:id="10" w:name="_szz33m3mhlvr" w:colFirst="0" w:colLast="0"/>
      <w:bookmarkEnd w:id="9"/>
      <w:bookmarkEnd w:id="10"/>
      <w:r>
        <w:br w:type="page"/>
      </w:r>
    </w:p>
    <w:p w14:paraId="4A810800" w14:textId="1508EF12" w:rsidR="00535949" w:rsidRDefault="00535949" w:rsidP="00535949">
      <w:pPr>
        <w:pStyle w:val="Heading3"/>
      </w:pPr>
      <w:r>
        <w:lastRenderedPageBreak/>
        <w:t>GNU Debugger (GDB)</w:t>
      </w:r>
    </w:p>
    <w:p w14:paraId="531CC343" w14:textId="77777777" w:rsidR="00535949" w:rsidRDefault="00535949" w:rsidP="00535949">
      <w:proofErr w:type="spellStart"/>
      <w:r>
        <w:t>Newlib</w:t>
      </w:r>
      <w:proofErr w:type="spellEnd"/>
      <w:r>
        <w:t xml:space="preserve"> is a set of system-independent C libraries useful for low-level / bare-metal programming.</w:t>
      </w:r>
    </w:p>
    <w:p w14:paraId="117BC453" w14:textId="77777777" w:rsidR="00535949" w:rsidRDefault="00535949" w:rsidP="00535949">
      <w:pPr>
        <w:numPr>
          <w:ilvl w:val="0"/>
          <w:numId w:val="44"/>
        </w:numPr>
      </w:pPr>
      <w:r>
        <w:t xml:space="preserve">Download source: </w:t>
      </w:r>
      <w:hyperlink r:id="rId17">
        <w:r>
          <w:rPr>
            <w:color w:val="1155CC"/>
            <w:u w:val="single"/>
          </w:rPr>
          <w:t>http://ftp.gnu.org/gnu/gdb/</w:t>
        </w:r>
      </w:hyperlink>
    </w:p>
    <w:p w14:paraId="5427559B" w14:textId="77777777" w:rsidR="00535949" w:rsidRDefault="00535949" w:rsidP="00535949">
      <w:pPr>
        <w:numPr>
          <w:ilvl w:val="0"/>
          <w:numId w:val="44"/>
        </w:numPr>
      </w:pPr>
      <w:r>
        <w:t>Extract source: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~</w:t>
      </w:r>
      <w:r>
        <w:rPr>
          <w:rFonts w:ascii="Courier New" w:eastAsia="Courier New" w:hAnsi="Courier New" w:cs="Courier New"/>
          <w:b/>
        </w:rPr>
        <w:br/>
      </w:r>
      <w:r>
        <w:rPr>
          <w:rFonts w:ascii="Courier New" w:eastAsia="Courier New" w:hAnsi="Courier New" w:cs="Courier New"/>
        </w:rPr>
        <w:t xml:space="preserve">ubuntu:~$ </w:t>
      </w:r>
      <w:r>
        <w:rPr>
          <w:rFonts w:ascii="Courier New" w:eastAsia="Courier New" w:hAnsi="Courier New" w:cs="Courier New"/>
          <w:b/>
        </w:rPr>
        <w:t xml:space="preserve">tar </w:t>
      </w:r>
      <w:proofErr w:type="spellStart"/>
      <w:r>
        <w:rPr>
          <w:rFonts w:ascii="Courier New" w:eastAsia="Courier New" w:hAnsi="Courier New" w:cs="Courier New"/>
          <w:b/>
        </w:rPr>
        <w:t>xvfJ</w:t>
      </w:r>
      <w:proofErr w:type="spellEnd"/>
      <w:r>
        <w:rPr>
          <w:rFonts w:ascii="Courier New" w:eastAsia="Courier New" w:hAnsi="Courier New" w:cs="Courier New"/>
          <w:b/>
        </w:rPr>
        <w:t xml:space="preserve"> ~/Downloads/gdb-8.1.tar.xz</w:t>
      </w:r>
      <w:r>
        <w:rPr>
          <w:rFonts w:ascii="Courier New" w:eastAsia="Courier New" w:hAnsi="Courier New" w:cs="Courier New"/>
          <w:b/>
        </w:rPr>
        <w:br/>
      </w:r>
    </w:p>
    <w:p w14:paraId="040BF0A8" w14:textId="77777777" w:rsidR="00535949" w:rsidRDefault="00535949" w:rsidP="00535949">
      <w:pPr>
        <w:numPr>
          <w:ilvl w:val="0"/>
          <w:numId w:val="44"/>
        </w:numPr>
      </w:pPr>
      <w:r>
        <w:t>Make a build directory:</w:t>
      </w:r>
      <w:r>
        <w:br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cd ~</w:t>
      </w:r>
      <w:r>
        <w:br/>
      </w:r>
      <w:r>
        <w:rPr>
          <w:rFonts w:ascii="Courier New" w:eastAsia="Courier New" w:hAnsi="Courier New" w:cs="Courier New"/>
        </w:rPr>
        <w:t xml:space="preserve">ubuntu:~$ </w:t>
      </w:r>
      <w:proofErr w:type="spellStart"/>
      <w:r>
        <w:rPr>
          <w:rFonts w:ascii="Courier New" w:eastAsia="Courier New" w:hAnsi="Courier New" w:cs="Courier New"/>
          <w:b/>
        </w:rPr>
        <w:t>mkdir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gdb</w:t>
      </w:r>
      <w:proofErr w:type="spellEnd"/>
      <w:r>
        <w:rPr>
          <w:rFonts w:ascii="Courier New" w:eastAsia="Courier New" w:hAnsi="Courier New" w:cs="Courier New"/>
          <w:b/>
        </w:rPr>
        <w:t>-build</w:t>
      </w:r>
    </w:p>
    <w:p w14:paraId="591C0C3C" w14:textId="77777777" w:rsidR="00535949" w:rsidRDefault="00535949" w:rsidP="00535949">
      <w:pPr>
        <w:ind w:firstLine="720"/>
      </w:pP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</w:rPr>
        <w:t>gdb</w:t>
      </w:r>
      <w:proofErr w:type="spellEnd"/>
      <w:r>
        <w:rPr>
          <w:rFonts w:ascii="Courier New" w:eastAsia="Courier New" w:hAnsi="Courier New" w:cs="Courier New"/>
          <w:b/>
        </w:rPr>
        <w:t>-build</w:t>
      </w:r>
      <w:r>
        <w:rPr>
          <w:rFonts w:ascii="Courier New" w:eastAsia="Courier New" w:hAnsi="Courier New" w:cs="Courier New"/>
          <w:b/>
        </w:rPr>
        <w:br/>
      </w:r>
    </w:p>
    <w:p w14:paraId="240E4446" w14:textId="77777777" w:rsidR="00535949" w:rsidRDefault="00535949" w:rsidP="00535949">
      <w:pPr>
        <w:numPr>
          <w:ilvl w:val="0"/>
          <w:numId w:val="44"/>
        </w:numPr>
      </w:pPr>
      <w:r>
        <w:t>Build the compiler</w:t>
      </w:r>
    </w:p>
    <w:p w14:paraId="525DE92D" w14:textId="77777777" w:rsidR="00535949" w:rsidRDefault="00535949" w:rsidP="00535949">
      <w:pPr>
        <w:ind w:firstLine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ubuntu:newlib</w:t>
      </w:r>
      <w:proofErr w:type="gramEnd"/>
      <w:r>
        <w:rPr>
          <w:rFonts w:ascii="Courier New" w:eastAsia="Courier New" w:hAnsi="Courier New" w:cs="Courier New"/>
        </w:rPr>
        <w:t>-build</w:t>
      </w:r>
      <w:proofErr w:type="spell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../gdb-8.1/configure \</w:t>
      </w:r>
    </w:p>
    <w:p w14:paraId="77C74294" w14:textId="77777777" w:rsidR="00535949" w:rsidRDefault="00535949" w:rsidP="00535949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--target=$TARGET --prefix=$PREFIX</w:t>
      </w:r>
    </w:p>
    <w:p w14:paraId="325222CD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</w:p>
    <w:p w14:paraId="140DCFD8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-j12 all</w:t>
      </w:r>
    </w:p>
    <w:p w14:paraId="70EB3BE0" w14:textId="77777777" w:rsidR="00535949" w:rsidRDefault="00535949" w:rsidP="00535949"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</w:rPr>
        <w:t>ubuntu:~</w:t>
      </w:r>
      <w:proofErr w:type="gramEnd"/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>make install</w:t>
      </w:r>
      <w:r>
        <w:rPr>
          <w:rFonts w:ascii="Courier New" w:eastAsia="Courier New" w:hAnsi="Courier New" w:cs="Courier New"/>
          <w:b/>
        </w:rPr>
        <w:br/>
      </w:r>
    </w:p>
    <w:p w14:paraId="0B64F93D" w14:textId="77777777" w:rsidR="00535949" w:rsidRDefault="00535949" w:rsidP="00535949">
      <w:pPr>
        <w:pStyle w:val="Heading2"/>
      </w:pPr>
      <w:bookmarkStart w:id="11" w:name="_zd9mcj5bruq" w:colFirst="0" w:colLast="0"/>
      <w:bookmarkEnd w:id="11"/>
      <w:r>
        <w:t>Cross-Compiler Test Program</w:t>
      </w:r>
    </w:p>
    <w:p w14:paraId="3BBA4C30" w14:textId="1FC164EA" w:rsidR="00535949" w:rsidRDefault="00535949" w:rsidP="005359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93029" wp14:editId="09E5088A">
                <wp:simplePos x="0" y="0"/>
                <wp:positionH relativeFrom="column">
                  <wp:posOffset>800100</wp:posOffset>
                </wp:positionH>
                <wp:positionV relativeFrom="paragraph">
                  <wp:posOffset>3159760</wp:posOffset>
                </wp:positionV>
                <wp:extent cx="477202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DACCB" w14:textId="746D25A7" w:rsidR="00535949" w:rsidRPr="003F47F9" w:rsidRDefault="00535949" w:rsidP="005359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Ref3553219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2"/>
                            <w:r>
                              <w:t xml:space="preserve"> -  </w:t>
                            </w:r>
                            <w:r>
                              <w:rPr>
                                <w:noProof/>
                              </w:rPr>
                              <w:t xml:space="preserve"> test.S, a simple assembly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93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248.8pt;width:37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" stroked="f">
                <v:textbox style="mso-fit-shape-to-text:t" inset="0,0,0,0">
                  <w:txbxContent>
                    <w:p w14:paraId="172DACCB" w14:textId="746D25A7" w:rsidR="00535949" w:rsidRPr="003F47F9" w:rsidRDefault="00535949" w:rsidP="00535949">
                      <w:pPr>
                        <w:pStyle w:val="Caption"/>
                        <w:rPr>
                          <w:noProof/>
                        </w:rPr>
                      </w:pPr>
                      <w:bookmarkStart w:id="13" w:name="_Ref3553219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3"/>
                      <w:r>
                        <w:t xml:space="preserve"> -  </w:t>
                      </w:r>
                      <w:r>
                        <w:rPr>
                          <w:noProof/>
                        </w:rPr>
                        <w:t xml:space="preserve"> test.S, a simple assembly file.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55D16" wp14:editId="58AC3474">
                <wp:simplePos x="0" y="0"/>
                <wp:positionH relativeFrom="margin">
                  <wp:align>center</wp:align>
                </wp:positionH>
                <wp:positionV relativeFrom="paragraph">
                  <wp:posOffset>473301</wp:posOffset>
                </wp:positionV>
                <wp:extent cx="4772025" cy="1404620"/>
                <wp:effectExtent l="0" t="0" r="28575" b="1841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B20E" w14:textId="763D3C7B" w:rsidR="00535949" w:rsidRDefault="00535949" w:rsidP="00535949">
                            <w:pPr>
                              <w:widowControl w:val="0"/>
                              <w:spacing w:line="312" w:lineRule="auto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>.section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>bss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br/>
                              <w:t>.align 16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>stack_bottom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br/>
                              <w:t>.skip 16384 # 16 KiB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>stack_top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  <w:shd w:val="clear" w:color="auto" w:fill="F9F9F9"/>
                              </w:rPr>
                              <w:br/>
                            </w:r>
                          </w:p>
                          <w:p w14:paraId="3DD185C6" w14:textId="77777777" w:rsidR="00535949" w:rsidRDefault="00535949" w:rsidP="00535949">
                            <w:pPr>
                              <w:widowControl w:val="0"/>
                              <w:spacing w:line="240" w:lineRule="auto"/>
                              <w:rPr>
                                <w:rFonts w:ascii="Verdana" w:eastAsia="Verdana" w:hAnsi="Verdana" w:cs="Verdana"/>
                                <w:sz w:val="19"/>
                                <w:szCs w:val="19"/>
                                <w:shd w:val="clear" w:color="auto" w:fill="F9F9F9"/>
                              </w:rPr>
                            </w:pPr>
                          </w:p>
                          <w:p w14:paraId="2A05C9BC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.section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.text</w:t>
                            </w:r>
                          </w:p>
                          <w:p w14:paraId="3B18EBBE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.global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_start</w:t>
                            </w:r>
                          </w:p>
                          <w:p w14:paraId="4618A593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.type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_start, @function</w:t>
                            </w:r>
                          </w:p>
                          <w:p w14:paraId="3A94D22B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7A4F8652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cli</w:t>
                            </w:r>
                          </w:p>
                          <w:p w14:paraId="57E0FBA9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1: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hlt</w:t>
                            </w:r>
                            <w:proofErr w:type="spellEnd"/>
                          </w:p>
                          <w:p w14:paraId="6D23769B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jmp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1b</w:t>
                            </w:r>
                          </w:p>
                          <w:p w14:paraId="048A0DF3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9A9B3C" w14:textId="2CD804CF" w:rsidR="00535949" w:rsidRDefault="00535949" w:rsidP="00535949"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#.size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_start, . - 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55D16" id="_x0000_s1027" type="#_x0000_t202" style="position:absolute;margin-left:0;margin-top:37.25pt;width:375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">
                <v:textbox style="mso-fit-shape-to-text:t">
                  <w:txbxContent>
                    <w:p w14:paraId="3B0EB20E" w14:textId="763D3C7B" w:rsidR="00535949" w:rsidRDefault="00535949" w:rsidP="00535949">
                      <w:pPr>
                        <w:widowControl w:val="0"/>
                        <w:spacing w:line="312" w:lineRule="auto"/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>.section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>bss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br/>
                        <w:t>.align 16</w:t>
                      </w:r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br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>stack_bottom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br/>
                        <w:t>.skip 16384 # 16 KiB</w:t>
                      </w:r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br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>stack_top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19"/>
                          <w:szCs w:val="19"/>
                          <w:shd w:val="clear" w:color="auto" w:fill="F9F9F9"/>
                        </w:rPr>
                        <w:br/>
                      </w:r>
                    </w:p>
                    <w:p w14:paraId="3DD185C6" w14:textId="77777777" w:rsidR="00535949" w:rsidRDefault="00535949" w:rsidP="00535949">
                      <w:pPr>
                        <w:widowControl w:val="0"/>
                        <w:spacing w:line="240" w:lineRule="auto"/>
                        <w:rPr>
                          <w:rFonts w:ascii="Verdana" w:eastAsia="Verdana" w:hAnsi="Verdana" w:cs="Verdana"/>
                          <w:sz w:val="19"/>
                          <w:szCs w:val="19"/>
                          <w:shd w:val="clear" w:color="auto" w:fill="F9F9F9"/>
                        </w:rPr>
                      </w:pPr>
                    </w:p>
                    <w:p w14:paraId="2A05C9BC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.section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.text</w:t>
                      </w:r>
                    </w:p>
                    <w:p w14:paraId="3B18EBBE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.global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_start</w:t>
                      </w:r>
                    </w:p>
                    <w:p w14:paraId="4618A593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.type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_start, @function</w:t>
                      </w:r>
                    </w:p>
                    <w:p w14:paraId="3A94D22B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_start:</w:t>
                      </w:r>
                    </w:p>
                    <w:p w14:paraId="7A4F8652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cli</w:t>
                      </w:r>
                    </w:p>
                    <w:p w14:paraId="57E0FBA9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1: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hlt</w:t>
                      </w:r>
                      <w:proofErr w:type="spellEnd"/>
                    </w:p>
                    <w:p w14:paraId="6D23769B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jmp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1b</w:t>
                      </w:r>
                    </w:p>
                    <w:p w14:paraId="048A0DF3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9A9B3C" w14:textId="2CD804CF" w:rsidR="00535949" w:rsidRDefault="00535949" w:rsidP="00535949"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#.size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_start, . - _start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Next, I built a small cross-compiler test program, first the assembler.  Copy the following to a file called </w:t>
      </w:r>
      <w:proofErr w:type="spellStart"/>
      <w:proofErr w:type="gramStart"/>
      <w:r>
        <w:rPr>
          <w:rFonts w:ascii="Courier New" w:eastAsia="Courier New" w:hAnsi="Courier New" w:cs="Courier New"/>
        </w:rPr>
        <w:t>test.s</w:t>
      </w:r>
      <w:proofErr w:type="spellEnd"/>
      <w:proofErr w:type="gramEnd"/>
      <w:r>
        <w:t xml:space="preserve">: </w:t>
      </w:r>
    </w:p>
    <w:p w14:paraId="75099BA9" w14:textId="487FC895" w:rsidR="00535949" w:rsidRDefault="00535949" w:rsidP="00535949"/>
    <w:p w14:paraId="49655BAF" w14:textId="77451C6C" w:rsidR="00535949" w:rsidRDefault="00535949" w:rsidP="00535949"/>
    <w:p w14:paraId="16B7BE05" w14:textId="77777777" w:rsidR="00535949" w:rsidRDefault="00535949">
      <w:pPr>
        <w:spacing w:line="240" w:lineRule="auto"/>
      </w:pPr>
      <w:r>
        <w:br w:type="page"/>
      </w:r>
    </w:p>
    <w:p w14:paraId="507B2C74" w14:textId="26F817DA" w:rsidR="00535949" w:rsidRDefault="00535949" w:rsidP="00535949">
      <w:r>
        <w:lastRenderedPageBreak/>
        <w:t xml:space="preserve">Then, to test the assembler: </w:t>
      </w:r>
      <w:r>
        <w:br/>
      </w:r>
    </w:p>
    <w:p w14:paraId="20653CDA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</w:rPr>
        <w:t>opsys@</w:t>
      </w:r>
      <w:proofErr w:type="gramStart"/>
      <w:r>
        <w:rPr>
          <w:rFonts w:ascii="Courier New" w:eastAsia="Courier New" w:hAnsi="Courier New" w:cs="Courier New"/>
        </w:rPr>
        <w:t>ubuntu</w:t>
      </w:r>
      <w:proofErr w:type="spellEnd"/>
      <w:r>
        <w:rPr>
          <w:rFonts w:ascii="Courier New" w:eastAsia="Courier New" w:hAnsi="Courier New" w:cs="Courier New"/>
        </w:rPr>
        <w:t>:~</w:t>
      </w:r>
      <w:proofErr w:type="gramEnd"/>
      <w:r>
        <w:rPr>
          <w:rFonts w:ascii="Courier New" w:eastAsia="Courier New" w:hAnsi="Courier New" w:cs="Courier New"/>
        </w:rPr>
        <w:t xml:space="preserve">/cross-test$ </w:t>
      </w:r>
      <w:r>
        <w:rPr>
          <w:rFonts w:ascii="Courier New" w:eastAsia="Courier New" w:hAnsi="Courier New" w:cs="Courier New"/>
          <w:b/>
        </w:rPr>
        <w:t xml:space="preserve">i686-elf-as </w:t>
      </w:r>
      <w:proofErr w:type="spellStart"/>
      <w:r>
        <w:rPr>
          <w:rFonts w:ascii="Courier New" w:eastAsia="Courier New" w:hAnsi="Courier New" w:cs="Courier New"/>
          <w:b/>
        </w:rPr>
        <w:t>boot.s</w:t>
      </w:r>
      <w:proofErr w:type="spellEnd"/>
      <w:r>
        <w:rPr>
          <w:rFonts w:ascii="Courier New" w:eastAsia="Courier New" w:hAnsi="Courier New" w:cs="Courier New"/>
          <w:b/>
        </w:rPr>
        <w:t xml:space="preserve"> -o </w:t>
      </w:r>
      <w:proofErr w:type="spellStart"/>
      <w:r>
        <w:rPr>
          <w:rFonts w:ascii="Courier New" w:eastAsia="Courier New" w:hAnsi="Courier New" w:cs="Courier New"/>
          <w:b/>
        </w:rPr>
        <w:t>test.o</w:t>
      </w:r>
      <w:proofErr w:type="spellEnd"/>
    </w:p>
    <w:p w14:paraId="66DC4172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</w:rPr>
        <w:t>opsys@</w:t>
      </w:r>
      <w:proofErr w:type="gramStart"/>
      <w:r>
        <w:rPr>
          <w:rFonts w:ascii="Courier New" w:eastAsia="Courier New" w:hAnsi="Courier New" w:cs="Courier New"/>
        </w:rPr>
        <w:t>ubuntu</w:t>
      </w:r>
      <w:proofErr w:type="spellEnd"/>
      <w:r>
        <w:rPr>
          <w:rFonts w:ascii="Courier New" w:eastAsia="Courier New" w:hAnsi="Courier New" w:cs="Courier New"/>
        </w:rPr>
        <w:t>:~</w:t>
      </w:r>
      <w:proofErr w:type="gramEnd"/>
      <w:r>
        <w:rPr>
          <w:rFonts w:ascii="Courier New" w:eastAsia="Courier New" w:hAnsi="Courier New" w:cs="Courier New"/>
        </w:rPr>
        <w:t xml:space="preserve">/cross-test$ </w:t>
      </w:r>
      <w:r>
        <w:rPr>
          <w:rFonts w:ascii="Courier New" w:eastAsia="Courier New" w:hAnsi="Courier New" w:cs="Courier New"/>
          <w:b/>
        </w:rPr>
        <w:t xml:space="preserve">file </w:t>
      </w:r>
      <w:proofErr w:type="spellStart"/>
      <w:r>
        <w:rPr>
          <w:rFonts w:ascii="Courier New" w:eastAsia="Courier New" w:hAnsi="Courier New" w:cs="Courier New"/>
          <w:b/>
        </w:rPr>
        <w:t>test.o</w:t>
      </w:r>
      <w:proofErr w:type="spellEnd"/>
    </w:p>
    <w:p w14:paraId="2AC7B2D8" w14:textId="77777777" w:rsidR="00535949" w:rsidRDefault="00535949" w:rsidP="00535949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test.o</w:t>
      </w:r>
      <w:proofErr w:type="spellEnd"/>
      <w:proofErr w:type="gramEnd"/>
      <w:r>
        <w:rPr>
          <w:rFonts w:ascii="Courier New" w:eastAsia="Courier New" w:hAnsi="Courier New" w:cs="Courier New"/>
        </w:rPr>
        <w:t>: ELF 32-bit LSB relocatable, Intel 80386, version 1 (SYSV), not stripped</w:t>
      </w:r>
    </w:p>
    <w:p w14:paraId="4A24C8AF" w14:textId="77777777" w:rsidR="00535949" w:rsidRDefault="00535949" w:rsidP="00535949">
      <w:pPr>
        <w:rPr>
          <w:rFonts w:ascii="Courier New" w:eastAsia="Courier New" w:hAnsi="Courier New" w:cs="Courier New"/>
        </w:rPr>
      </w:pPr>
    </w:p>
    <w:p w14:paraId="52015753" w14:textId="00515A0F" w:rsidR="00535949" w:rsidRDefault="00535949" w:rsidP="00535949"/>
    <w:p w14:paraId="0033AE9B" w14:textId="20507ED2" w:rsidR="00535949" w:rsidRDefault="00535949" w:rsidP="00535949">
      <w:r>
        <w:t>Then, to test the C compiler:</w:t>
      </w:r>
    </w:p>
    <w:p w14:paraId="59BE194B" w14:textId="186C7301" w:rsidR="00535949" w:rsidRDefault="00535949" w:rsidP="005359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75818" wp14:editId="1384990D">
                <wp:simplePos x="0" y="0"/>
                <wp:positionH relativeFrom="margin">
                  <wp:align>center</wp:align>
                </wp:positionH>
                <wp:positionV relativeFrom="paragraph">
                  <wp:posOffset>958133</wp:posOffset>
                </wp:positionV>
                <wp:extent cx="2548890" cy="635"/>
                <wp:effectExtent l="0" t="0" r="3810" b="381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4B828" w14:textId="465F5BE5" w:rsidR="00535949" w:rsidRPr="009B15E6" w:rsidRDefault="00535949" w:rsidP="005359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Ref3553222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 xml:space="preserve"> - </w:t>
                            </w:r>
                            <w:proofErr w:type="spellStart"/>
                            <w:r>
                              <w:t>test.c</w:t>
                            </w:r>
                            <w:proofErr w:type="spellEnd"/>
                            <w:r>
                              <w:t xml:space="preserve"> a Simple 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5818" id="Text Box 3" o:spid="_x0000_s1028" type="#_x0000_t202" style="position:absolute;margin-left:0;margin-top:75.45pt;width:200.7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" stroked="f">
                <v:textbox style="mso-fit-shape-to-text:t" inset="0,0,0,0">
                  <w:txbxContent>
                    <w:p w14:paraId="0914B828" w14:textId="465F5BE5" w:rsidR="00535949" w:rsidRPr="009B15E6" w:rsidRDefault="00535949" w:rsidP="00535949">
                      <w:pPr>
                        <w:pStyle w:val="Caption"/>
                        <w:rPr>
                          <w:noProof/>
                        </w:rPr>
                      </w:pPr>
                      <w:bookmarkStart w:id="15" w:name="_Ref3553222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5"/>
                      <w:r>
                        <w:t xml:space="preserve"> - </w:t>
                      </w:r>
                      <w:proofErr w:type="spellStart"/>
                      <w:r>
                        <w:t>test.c</w:t>
                      </w:r>
                      <w:proofErr w:type="spellEnd"/>
                      <w:r>
                        <w:t xml:space="preserve"> a Simple C 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09A3F7" wp14:editId="03809045">
                <wp:simplePos x="0" y="0"/>
                <wp:positionH relativeFrom="margin">
                  <wp:align>center</wp:align>
                </wp:positionH>
                <wp:positionV relativeFrom="paragraph">
                  <wp:posOffset>317070</wp:posOffset>
                </wp:positionV>
                <wp:extent cx="2360930" cy="1404620"/>
                <wp:effectExtent l="0" t="0" r="1143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57BC" w14:textId="26032D05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 xml:space="preserve">nt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)</w:t>
                            </w:r>
                          </w:p>
                          <w:p w14:paraId="530983FD" w14:textId="77777777" w:rsidR="00535949" w:rsidRDefault="00535949" w:rsidP="0053594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{</w:t>
                            </w:r>
                          </w:p>
                          <w:p w14:paraId="4E5F1EA8" w14:textId="0E4FC9F3" w:rsidR="00535949" w:rsidRDefault="00535949" w:rsidP="00535949"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9A3F7" id="_x0000_s1029" type="#_x0000_t202" style="position:absolute;margin-left:0;margin-top:24.9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">
                <v:textbox style="mso-fit-shape-to-text:t">
                  <w:txbxContent>
                    <w:p w14:paraId="1AC357BC" w14:textId="26032D05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t>i</w:t>
                      </w:r>
                      <w:r>
                        <w:rPr>
                          <w:rFonts w:ascii="Courier New" w:eastAsia="Courier New" w:hAnsi="Courier New" w:cs="Courier New"/>
                        </w:rPr>
                        <w:t xml:space="preserve">nt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</w:rPr>
                        <w:t>)</w:t>
                      </w:r>
                    </w:p>
                    <w:p w14:paraId="530983FD" w14:textId="77777777" w:rsidR="00535949" w:rsidRDefault="00535949" w:rsidP="0053594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 w:eastAsia="Courier New" w:hAnsi="Courier New" w:cs="Courier New"/>
                        </w:rPr>
                        <w:t>{</w:t>
                      </w:r>
                    </w:p>
                    <w:p w14:paraId="4E5F1EA8" w14:textId="0E4FC9F3" w:rsidR="00535949" w:rsidRDefault="00535949" w:rsidP="00535949">
                      <w:r>
                        <w:rPr>
                          <w:rFonts w:ascii="Courier New" w:eastAsia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5A0FE6E" w14:textId="51868836" w:rsidR="00535949" w:rsidRDefault="00535949" w:rsidP="00535949"/>
    <w:p w14:paraId="489296D1" w14:textId="4FF57827" w:rsidR="00535949" w:rsidRDefault="00535949" w:rsidP="00535949"/>
    <w:p w14:paraId="3FE18BE1" w14:textId="20F4A48A" w:rsidR="00535949" w:rsidRDefault="00535949" w:rsidP="00535949"/>
    <w:p w14:paraId="4AC00231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</w:rPr>
        <w:t>opsys@</w:t>
      </w:r>
      <w:proofErr w:type="gramStart"/>
      <w:r>
        <w:rPr>
          <w:rFonts w:ascii="Courier New" w:eastAsia="Courier New" w:hAnsi="Courier New" w:cs="Courier New"/>
        </w:rPr>
        <w:t>ubuntu</w:t>
      </w:r>
      <w:proofErr w:type="spellEnd"/>
      <w:r>
        <w:rPr>
          <w:rFonts w:ascii="Courier New" w:eastAsia="Courier New" w:hAnsi="Courier New" w:cs="Courier New"/>
        </w:rPr>
        <w:t>:~</w:t>
      </w:r>
      <w:proofErr w:type="gramEnd"/>
      <w:r>
        <w:rPr>
          <w:rFonts w:ascii="Courier New" w:eastAsia="Courier New" w:hAnsi="Courier New" w:cs="Courier New"/>
        </w:rPr>
        <w:t xml:space="preserve">/cross-test$ </w:t>
      </w:r>
      <w:r>
        <w:rPr>
          <w:rFonts w:ascii="Courier New" w:eastAsia="Courier New" w:hAnsi="Courier New" w:cs="Courier New"/>
          <w:b/>
        </w:rPr>
        <w:t xml:space="preserve">i686-elf-gcc -c </w:t>
      </w:r>
      <w:proofErr w:type="spellStart"/>
      <w:r>
        <w:rPr>
          <w:rFonts w:ascii="Courier New" w:eastAsia="Courier New" w:hAnsi="Courier New" w:cs="Courier New"/>
          <w:b/>
        </w:rPr>
        <w:t>test.c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4320E845" w14:textId="77777777" w:rsidR="00535949" w:rsidRDefault="00535949" w:rsidP="00535949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</w:rPr>
        <w:t>opsys@</w:t>
      </w:r>
      <w:proofErr w:type="gramStart"/>
      <w:r>
        <w:rPr>
          <w:rFonts w:ascii="Courier New" w:eastAsia="Courier New" w:hAnsi="Courier New" w:cs="Courier New"/>
        </w:rPr>
        <w:t>ubuntu</w:t>
      </w:r>
      <w:proofErr w:type="spellEnd"/>
      <w:r>
        <w:rPr>
          <w:rFonts w:ascii="Courier New" w:eastAsia="Courier New" w:hAnsi="Courier New" w:cs="Courier New"/>
        </w:rPr>
        <w:t>:~</w:t>
      </w:r>
      <w:proofErr w:type="gramEnd"/>
      <w:r>
        <w:rPr>
          <w:rFonts w:ascii="Courier New" w:eastAsia="Courier New" w:hAnsi="Courier New" w:cs="Courier New"/>
        </w:rPr>
        <w:t xml:space="preserve">/cross-test$ </w:t>
      </w:r>
      <w:r>
        <w:rPr>
          <w:rFonts w:ascii="Courier New" w:eastAsia="Courier New" w:hAnsi="Courier New" w:cs="Courier New"/>
          <w:b/>
        </w:rPr>
        <w:t xml:space="preserve">file </w:t>
      </w:r>
      <w:proofErr w:type="spellStart"/>
      <w:r>
        <w:rPr>
          <w:rFonts w:ascii="Courier New" w:eastAsia="Courier New" w:hAnsi="Courier New" w:cs="Courier New"/>
          <w:b/>
        </w:rPr>
        <w:t>test.o</w:t>
      </w:r>
      <w:proofErr w:type="spellEnd"/>
    </w:p>
    <w:p w14:paraId="607B6A11" w14:textId="77777777" w:rsidR="00535949" w:rsidRDefault="00535949" w:rsidP="00535949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test.o</w:t>
      </w:r>
      <w:proofErr w:type="spellEnd"/>
      <w:proofErr w:type="gramEnd"/>
      <w:r>
        <w:rPr>
          <w:rFonts w:ascii="Courier New" w:eastAsia="Courier New" w:hAnsi="Courier New" w:cs="Courier New"/>
        </w:rPr>
        <w:t>: ELF 32-bit LSB relocatable, Intel 80386, version 1 (SYSV), not stripped</w:t>
      </w:r>
    </w:p>
    <w:p w14:paraId="79A1078E" w14:textId="13AF7301" w:rsidR="00535949" w:rsidRDefault="00535949" w:rsidP="00535949"/>
    <w:p w14:paraId="4CDBAA0E" w14:textId="6786FD31" w:rsidR="00535949" w:rsidRDefault="00535949" w:rsidP="00535949">
      <w:pPr>
        <w:pStyle w:val="Heading1"/>
      </w:pPr>
      <w:r>
        <w:t>Deliverables and Demos</w:t>
      </w:r>
    </w:p>
    <w:p w14:paraId="40AC2DF9" w14:textId="0ECA7548" w:rsidR="00535949" w:rsidRPr="00535949" w:rsidRDefault="00535949" w:rsidP="00535949">
      <w:r>
        <w:t>Arrange a time for us to meet, and show be prepared to show me the following:</w:t>
      </w:r>
      <w:r>
        <w:br/>
      </w:r>
    </w:p>
    <w:p w14:paraId="0C1169B2" w14:textId="57C0F392" w:rsidR="00535949" w:rsidRDefault="00535949" w:rsidP="00535949">
      <w:pPr>
        <w:pStyle w:val="ListParagraph"/>
        <w:numPr>
          <w:ilvl w:val="0"/>
          <w:numId w:val="45"/>
        </w:numPr>
      </w:pPr>
      <w:r>
        <w:t xml:space="preserve">Use your cross-assembler to compile the </w:t>
      </w:r>
      <w:proofErr w:type="spellStart"/>
      <w:proofErr w:type="gramStart"/>
      <w:r>
        <w:t>test.S</w:t>
      </w:r>
      <w:proofErr w:type="spellEnd"/>
      <w:proofErr w:type="gramEnd"/>
      <w:r>
        <w:t xml:space="preserve"> of </w:t>
      </w:r>
      <w:r>
        <w:fldChar w:fldCharType="begin"/>
      </w:r>
      <w:r>
        <w:instrText xml:space="preserve"> REF _Ref35532196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14:paraId="721F5FAF" w14:textId="373423EB" w:rsidR="00535949" w:rsidRDefault="00535949" w:rsidP="00535949">
      <w:pPr>
        <w:pStyle w:val="ListParagraph"/>
        <w:numPr>
          <w:ilvl w:val="0"/>
          <w:numId w:val="45"/>
        </w:numPr>
      </w:pPr>
      <w:r>
        <w:t>Use your cross-</w:t>
      </w:r>
      <w:r>
        <w:t>compiler</w:t>
      </w:r>
      <w:r>
        <w:t xml:space="preserve"> to compile the </w:t>
      </w:r>
      <w:proofErr w:type="spellStart"/>
      <w:r>
        <w:t>test.</w:t>
      </w:r>
      <w:r>
        <w:t>c</w:t>
      </w:r>
      <w:proofErr w:type="spellEnd"/>
      <w:r>
        <w:t xml:space="preserve"> of </w:t>
      </w:r>
      <w:r>
        <w:fldChar w:fldCharType="begin"/>
      </w:r>
      <w:r>
        <w:instrText xml:space="preserve"> REF _Ref35532225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</w:p>
    <w:p w14:paraId="6652C762" w14:textId="31008721" w:rsidR="00535949" w:rsidRDefault="00535949" w:rsidP="00535949">
      <w:pPr>
        <w:pStyle w:val="ListParagraph"/>
        <w:numPr>
          <w:ilvl w:val="0"/>
          <w:numId w:val="45"/>
        </w:numPr>
      </w:pPr>
      <w:r>
        <w:t>When we meet, answer the following questions:</w:t>
      </w:r>
    </w:p>
    <w:p w14:paraId="7C4CD780" w14:textId="61267FE0" w:rsidR="00535949" w:rsidRDefault="00535949" w:rsidP="00535949">
      <w:pPr>
        <w:pStyle w:val="ListParagraph"/>
        <w:numPr>
          <w:ilvl w:val="1"/>
          <w:numId w:val="45"/>
        </w:numPr>
      </w:pPr>
      <w:r>
        <w:t>What is the “</w:t>
      </w:r>
      <w:proofErr w:type="spellStart"/>
      <w:r>
        <w:t>hlt</w:t>
      </w:r>
      <w:proofErr w:type="spellEnd"/>
      <w:r>
        <w:t>” instruction for?</w:t>
      </w:r>
    </w:p>
    <w:p w14:paraId="1D049556" w14:textId="6EF9029C" w:rsidR="00535949" w:rsidRDefault="00535949" w:rsidP="00535949">
      <w:pPr>
        <w:pStyle w:val="ListParagraph"/>
        <w:numPr>
          <w:ilvl w:val="1"/>
          <w:numId w:val="45"/>
        </w:numPr>
      </w:pPr>
      <w:r>
        <w:t>Can you run these executables under Linux?  Why or Why not?</w:t>
      </w:r>
    </w:p>
    <w:p w14:paraId="61E60A63" w14:textId="2A12C90C" w:rsidR="00535949" w:rsidRDefault="00535949" w:rsidP="00535949"/>
    <w:p w14:paraId="2DB7A701" w14:textId="798E9C70" w:rsidR="00535949" w:rsidRDefault="00535949" w:rsidP="00535949"/>
    <w:p w14:paraId="6F14750A" w14:textId="4E3664C0" w:rsidR="00535949" w:rsidRDefault="00535949" w:rsidP="00535949">
      <w:r>
        <w:t>Points: ________</w:t>
      </w:r>
      <w:proofErr w:type="gramStart"/>
      <w:r>
        <w:t>_  /</w:t>
      </w:r>
      <w:proofErr w:type="gramEnd"/>
      <w:r>
        <w:t xml:space="preserve"> 10</w:t>
      </w:r>
    </w:p>
    <w:p w14:paraId="7F2B0264" w14:textId="17628B0E" w:rsidR="00535949" w:rsidRDefault="00535949" w:rsidP="00535949">
      <w:bookmarkStart w:id="16" w:name="_GoBack"/>
      <w:bookmarkEnd w:id="16"/>
    </w:p>
    <w:p w14:paraId="1A3AFB56" w14:textId="63C8DD9E" w:rsidR="00535949" w:rsidRDefault="00535949" w:rsidP="00535949"/>
    <w:p w14:paraId="2BEAEC43" w14:textId="77777777" w:rsidR="00535949" w:rsidRDefault="00535949" w:rsidP="00535949"/>
    <w:p w14:paraId="204D149D" w14:textId="022775EB" w:rsidR="00535949" w:rsidRDefault="00535949" w:rsidP="00535949"/>
    <w:p w14:paraId="3EE3760A" w14:textId="77777777" w:rsidR="00535949" w:rsidRPr="00535949" w:rsidRDefault="00535949" w:rsidP="00535949"/>
    <w:sectPr w:rsidR="00535949" w:rsidRPr="00535949" w:rsidSect="00BD3A2E">
      <w:headerReference w:type="default" r:id="rId18"/>
      <w:footerReference w:type="even" r:id="rId19"/>
      <w:footerReference w:type="default" r:id="rId2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 Briggs" w:date="2018-01-31T21:38:00Z" w:initials="">
    <w:p w14:paraId="764190DA" w14:textId="77777777" w:rsidR="00535949" w:rsidRDefault="00535949" w:rsidP="00535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Needed for GDB</w:t>
      </w:r>
    </w:p>
  </w:comment>
  <w:comment w:id="3" w:author="Tom Briggs" w:date="2018-01-29T14:15:00Z" w:initials="">
    <w:p w14:paraId="4C5EFF12" w14:textId="77777777" w:rsidR="00535949" w:rsidRDefault="00535949" w:rsidP="00535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should be your user-id.</w:t>
      </w:r>
    </w:p>
  </w:comment>
  <w:comment w:id="5" w:author="Tom Briggs" w:date="2018-01-30T17:20:00Z" w:initials="">
    <w:p w14:paraId="736C2363" w14:textId="77777777" w:rsidR="00535949" w:rsidRDefault="00535949" w:rsidP="00535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your number of CPUs</w:t>
      </w:r>
    </w:p>
  </w:comment>
  <w:comment w:id="7" w:author="Tom Briggs" w:date="2018-01-30T17:20:00Z" w:initials="">
    <w:p w14:paraId="1696829B" w14:textId="77777777" w:rsidR="00535949" w:rsidRDefault="00535949" w:rsidP="00535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Your number of CPUs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4190DA" w15:done="1"/>
  <w15:commentEx w15:paraId="4C5EFF12" w15:done="0"/>
  <w15:commentEx w15:paraId="736C2363" w15:done="0"/>
  <w15:commentEx w15:paraId="169682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190DA" w16cid:durableId="21EA9B66"/>
  <w16cid:commentId w16cid:paraId="4C5EFF12" w16cid:durableId="21EA9B67"/>
  <w16cid:commentId w16cid:paraId="736C2363" w16cid:durableId="21EA9B68"/>
  <w16cid:commentId w16cid:paraId="1696829B" w16cid:durableId="21EA9B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C4CF" w14:textId="77777777" w:rsidR="00896CDE" w:rsidRDefault="00896CDE">
      <w:r>
        <w:separator/>
      </w:r>
    </w:p>
  </w:endnote>
  <w:endnote w:type="continuationSeparator" w:id="0">
    <w:p w14:paraId="2FDE1C42" w14:textId="77777777" w:rsidR="00896CDE" w:rsidRDefault="0089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66A2A" w14:textId="77777777" w:rsidR="00B532B8" w:rsidRDefault="00B532B8" w:rsidP="00BD3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439B69" w14:textId="77777777" w:rsidR="00B532B8" w:rsidRDefault="00B532B8" w:rsidP="00BD3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696"/>
      <w:gridCol w:w="534"/>
      <w:gridCol w:w="4850"/>
    </w:tblGrid>
    <w:tr w:rsidR="00B532B8" w14:paraId="39613DBF" w14:textId="77777777" w:rsidTr="00166B0B">
      <w:tc>
        <w:tcPr>
          <w:tcW w:w="4788" w:type="dxa"/>
          <w:shd w:val="clear" w:color="auto" w:fill="auto"/>
        </w:tcPr>
        <w:p w14:paraId="600EAD8F" w14:textId="77777777" w:rsidR="00B532B8" w:rsidRDefault="00B36893" w:rsidP="00316482">
          <w:pPr>
            <w:pStyle w:val="Footer"/>
            <w:ind w:right="360"/>
          </w:pPr>
          <w:r>
            <w:t>CMPE411 – OS Design &amp; Implement.</w:t>
          </w:r>
        </w:p>
      </w:tc>
      <w:tc>
        <w:tcPr>
          <w:tcW w:w="540" w:type="dxa"/>
          <w:shd w:val="clear" w:color="auto" w:fill="auto"/>
        </w:tcPr>
        <w:p w14:paraId="2E252775" w14:textId="77777777" w:rsidR="00B532B8" w:rsidRDefault="00B532B8" w:rsidP="00BD3A2E">
          <w:pPr>
            <w:pStyle w:val="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968" w:type="dxa"/>
          <w:shd w:val="clear" w:color="auto" w:fill="auto"/>
        </w:tcPr>
        <w:p w14:paraId="62678B8B" w14:textId="77777777" w:rsidR="00B532B8" w:rsidRDefault="00B532B8" w:rsidP="00316482">
          <w:pPr>
            <w:pStyle w:val="Footer"/>
            <w:jc w:val="right"/>
          </w:pPr>
          <w:r>
            <w:t>Spring 20</w:t>
          </w:r>
          <w:r w:rsidR="00B36893">
            <w:t>20</w:t>
          </w:r>
        </w:p>
      </w:tc>
    </w:tr>
  </w:tbl>
  <w:p w14:paraId="628A9197" w14:textId="77777777" w:rsidR="00B532B8" w:rsidRDefault="00B532B8" w:rsidP="00BD3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5D1C" w14:textId="77777777" w:rsidR="00896CDE" w:rsidRDefault="00896CDE">
      <w:r>
        <w:separator/>
      </w:r>
    </w:p>
  </w:footnote>
  <w:footnote w:type="continuationSeparator" w:id="0">
    <w:p w14:paraId="3DCECC28" w14:textId="77777777" w:rsidR="00896CDE" w:rsidRDefault="00896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080"/>
    </w:tblGrid>
    <w:tr w:rsidR="00B532B8" w14:paraId="792863D7" w14:textId="77777777" w:rsidTr="00166B0B">
      <w:tc>
        <w:tcPr>
          <w:tcW w:w="10296" w:type="dxa"/>
          <w:shd w:val="clear" w:color="auto" w:fill="auto"/>
        </w:tcPr>
        <w:p w14:paraId="475A958F" w14:textId="55DC256A" w:rsidR="00B532B8" w:rsidRPr="00166B0B" w:rsidRDefault="00535949" w:rsidP="00BD3A2E">
          <w:pPr>
            <w:pStyle w:val="Head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Nano-Kernel Step 1</w:t>
          </w:r>
        </w:p>
      </w:tc>
    </w:tr>
  </w:tbl>
  <w:p w14:paraId="1D8B2798" w14:textId="77777777" w:rsidR="00B532B8" w:rsidRPr="005631C1" w:rsidRDefault="00B532B8" w:rsidP="00BD3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DE9C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BC4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864A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5A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8A60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4E8E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EA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4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CE1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6EB4"/>
    <w:multiLevelType w:val="hybridMultilevel"/>
    <w:tmpl w:val="239A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5075F"/>
    <w:multiLevelType w:val="hybridMultilevel"/>
    <w:tmpl w:val="E506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22449"/>
    <w:multiLevelType w:val="hybridMultilevel"/>
    <w:tmpl w:val="6BE4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C1E8A"/>
    <w:multiLevelType w:val="hybridMultilevel"/>
    <w:tmpl w:val="8C1200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2F04654"/>
    <w:multiLevelType w:val="hybridMultilevel"/>
    <w:tmpl w:val="B4EEA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331C5"/>
    <w:multiLevelType w:val="hybridMultilevel"/>
    <w:tmpl w:val="39B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D625D"/>
    <w:multiLevelType w:val="multilevel"/>
    <w:tmpl w:val="CD086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0DE2FB0"/>
    <w:multiLevelType w:val="hybridMultilevel"/>
    <w:tmpl w:val="44DAC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56D7F"/>
    <w:multiLevelType w:val="hybridMultilevel"/>
    <w:tmpl w:val="25EC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6680F"/>
    <w:multiLevelType w:val="hybridMultilevel"/>
    <w:tmpl w:val="603A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F7D2B"/>
    <w:multiLevelType w:val="hybridMultilevel"/>
    <w:tmpl w:val="520C1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5216003"/>
    <w:multiLevelType w:val="hybridMultilevel"/>
    <w:tmpl w:val="0EFAF3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7212E8D"/>
    <w:multiLevelType w:val="hybridMultilevel"/>
    <w:tmpl w:val="421E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9487F"/>
    <w:multiLevelType w:val="hybridMultilevel"/>
    <w:tmpl w:val="0468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E71CD"/>
    <w:multiLevelType w:val="hybridMultilevel"/>
    <w:tmpl w:val="4F60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66B3B"/>
    <w:multiLevelType w:val="multilevel"/>
    <w:tmpl w:val="16E48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F6323E"/>
    <w:multiLevelType w:val="hybridMultilevel"/>
    <w:tmpl w:val="2856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91D87"/>
    <w:multiLevelType w:val="hybridMultilevel"/>
    <w:tmpl w:val="EE523D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9015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21430C"/>
    <w:multiLevelType w:val="hybridMultilevel"/>
    <w:tmpl w:val="5BB0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55ACA"/>
    <w:multiLevelType w:val="hybridMultilevel"/>
    <w:tmpl w:val="6F1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34062"/>
    <w:multiLevelType w:val="hybridMultilevel"/>
    <w:tmpl w:val="69E25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8B5FC4"/>
    <w:multiLevelType w:val="hybridMultilevel"/>
    <w:tmpl w:val="4AB2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D43D34"/>
    <w:multiLevelType w:val="hybridMultilevel"/>
    <w:tmpl w:val="3D3220E4"/>
    <w:lvl w:ilvl="0" w:tplc="0EF08B08">
      <w:numFmt w:val="bullet"/>
      <w:lvlText w:val="-"/>
      <w:lvlJc w:val="left"/>
      <w:pPr>
        <w:tabs>
          <w:tab w:val="num" w:pos="5688"/>
        </w:tabs>
        <w:ind w:left="5688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abstractNum w:abstractNumId="33" w15:restartNumberingAfterBreak="0">
    <w:nsid w:val="5B936CB3"/>
    <w:multiLevelType w:val="hybridMultilevel"/>
    <w:tmpl w:val="C222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A33EE8"/>
    <w:multiLevelType w:val="hybridMultilevel"/>
    <w:tmpl w:val="000C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65ACE"/>
    <w:multiLevelType w:val="hybridMultilevel"/>
    <w:tmpl w:val="D3448A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63F16F9D"/>
    <w:multiLevelType w:val="hybridMultilevel"/>
    <w:tmpl w:val="4AC24E8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4D055A4"/>
    <w:multiLevelType w:val="multilevel"/>
    <w:tmpl w:val="979EF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5CC1B1A"/>
    <w:multiLevelType w:val="hybridMultilevel"/>
    <w:tmpl w:val="D1F0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225E3"/>
    <w:multiLevelType w:val="hybridMultilevel"/>
    <w:tmpl w:val="3E92F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FA4CC8"/>
    <w:multiLevelType w:val="hybridMultilevel"/>
    <w:tmpl w:val="B2CA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3665C"/>
    <w:multiLevelType w:val="hybridMultilevel"/>
    <w:tmpl w:val="302E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71D9C"/>
    <w:multiLevelType w:val="multilevel"/>
    <w:tmpl w:val="657E1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E196C37"/>
    <w:multiLevelType w:val="hybridMultilevel"/>
    <w:tmpl w:val="45B00316"/>
    <w:lvl w:ilvl="0" w:tplc="EE40C1D2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A11E32"/>
    <w:multiLevelType w:val="hybridMultilevel"/>
    <w:tmpl w:val="4A0C1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17"/>
  </w:num>
  <w:num w:numId="13">
    <w:abstractNumId w:val="33"/>
  </w:num>
  <w:num w:numId="14">
    <w:abstractNumId w:val="35"/>
  </w:num>
  <w:num w:numId="15">
    <w:abstractNumId w:val="13"/>
  </w:num>
  <w:num w:numId="16">
    <w:abstractNumId w:val="36"/>
  </w:num>
  <w:num w:numId="17">
    <w:abstractNumId w:val="42"/>
  </w:num>
  <w:num w:numId="18">
    <w:abstractNumId w:val="27"/>
  </w:num>
  <w:num w:numId="19">
    <w:abstractNumId w:val="21"/>
  </w:num>
  <w:num w:numId="20">
    <w:abstractNumId w:val="39"/>
  </w:num>
  <w:num w:numId="21">
    <w:abstractNumId w:val="30"/>
  </w:num>
  <w:num w:numId="22">
    <w:abstractNumId w:val="31"/>
  </w:num>
  <w:num w:numId="23">
    <w:abstractNumId w:val="20"/>
  </w:num>
  <w:num w:numId="24">
    <w:abstractNumId w:val="12"/>
  </w:num>
  <w:num w:numId="25">
    <w:abstractNumId w:val="29"/>
  </w:num>
  <w:num w:numId="26">
    <w:abstractNumId w:val="40"/>
  </w:num>
  <w:num w:numId="27">
    <w:abstractNumId w:val="15"/>
  </w:num>
  <w:num w:numId="28">
    <w:abstractNumId w:val="38"/>
  </w:num>
  <w:num w:numId="29">
    <w:abstractNumId w:val="10"/>
  </w:num>
  <w:num w:numId="30">
    <w:abstractNumId w:val="41"/>
  </w:num>
  <w:num w:numId="31">
    <w:abstractNumId w:val="26"/>
  </w:num>
  <w:num w:numId="32">
    <w:abstractNumId w:val="23"/>
  </w:num>
  <w:num w:numId="33">
    <w:abstractNumId w:val="44"/>
  </w:num>
  <w:num w:numId="34">
    <w:abstractNumId w:val="28"/>
  </w:num>
  <w:num w:numId="35">
    <w:abstractNumId w:val="22"/>
  </w:num>
  <w:num w:numId="36">
    <w:abstractNumId w:val="11"/>
  </w:num>
  <w:num w:numId="37">
    <w:abstractNumId w:val="34"/>
  </w:num>
  <w:num w:numId="38">
    <w:abstractNumId w:val="43"/>
  </w:num>
  <w:num w:numId="39">
    <w:abstractNumId w:val="18"/>
  </w:num>
  <w:num w:numId="40">
    <w:abstractNumId w:val="19"/>
  </w:num>
  <w:num w:numId="41">
    <w:abstractNumId w:val="24"/>
  </w:num>
  <w:num w:numId="42">
    <w:abstractNumId w:val="25"/>
  </w:num>
  <w:num w:numId="43">
    <w:abstractNumId w:val="16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49"/>
    <w:rsid w:val="000166FA"/>
    <w:rsid w:val="00022C3F"/>
    <w:rsid w:val="0006308A"/>
    <w:rsid w:val="000702F5"/>
    <w:rsid w:val="00071F13"/>
    <w:rsid w:val="00075813"/>
    <w:rsid w:val="000768EE"/>
    <w:rsid w:val="000F6D25"/>
    <w:rsid w:val="00147EC6"/>
    <w:rsid w:val="00166B0B"/>
    <w:rsid w:val="0023578D"/>
    <w:rsid w:val="0024289D"/>
    <w:rsid w:val="00246C4E"/>
    <w:rsid w:val="00297F90"/>
    <w:rsid w:val="002A5364"/>
    <w:rsid w:val="002C6760"/>
    <w:rsid w:val="002D559F"/>
    <w:rsid w:val="00312ACE"/>
    <w:rsid w:val="00316482"/>
    <w:rsid w:val="00396561"/>
    <w:rsid w:val="003D468B"/>
    <w:rsid w:val="00443885"/>
    <w:rsid w:val="00485C5C"/>
    <w:rsid w:val="004D7D0A"/>
    <w:rsid w:val="005028E6"/>
    <w:rsid w:val="00535949"/>
    <w:rsid w:val="00546B52"/>
    <w:rsid w:val="00577F83"/>
    <w:rsid w:val="005B2B85"/>
    <w:rsid w:val="005C741A"/>
    <w:rsid w:val="005D5178"/>
    <w:rsid w:val="005E5591"/>
    <w:rsid w:val="00601A25"/>
    <w:rsid w:val="00611346"/>
    <w:rsid w:val="00642310"/>
    <w:rsid w:val="00643633"/>
    <w:rsid w:val="0065172E"/>
    <w:rsid w:val="00697159"/>
    <w:rsid w:val="007003F5"/>
    <w:rsid w:val="00746684"/>
    <w:rsid w:val="0075425D"/>
    <w:rsid w:val="007A25A0"/>
    <w:rsid w:val="007F2556"/>
    <w:rsid w:val="008151F1"/>
    <w:rsid w:val="008266A5"/>
    <w:rsid w:val="0084458D"/>
    <w:rsid w:val="00854C56"/>
    <w:rsid w:val="0089206C"/>
    <w:rsid w:val="00896CDE"/>
    <w:rsid w:val="008C0DAB"/>
    <w:rsid w:val="008D5ACF"/>
    <w:rsid w:val="008F2E35"/>
    <w:rsid w:val="0094608E"/>
    <w:rsid w:val="00952059"/>
    <w:rsid w:val="00961942"/>
    <w:rsid w:val="00990B94"/>
    <w:rsid w:val="0099149A"/>
    <w:rsid w:val="00995436"/>
    <w:rsid w:val="009B128E"/>
    <w:rsid w:val="009D68B4"/>
    <w:rsid w:val="00A06F3B"/>
    <w:rsid w:val="00A561AF"/>
    <w:rsid w:val="00A92ACC"/>
    <w:rsid w:val="00A94F6C"/>
    <w:rsid w:val="00AA76D8"/>
    <w:rsid w:val="00AD3050"/>
    <w:rsid w:val="00AF0CCC"/>
    <w:rsid w:val="00B36893"/>
    <w:rsid w:val="00B532B8"/>
    <w:rsid w:val="00B53F04"/>
    <w:rsid w:val="00B83064"/>
    <w:rsid w:val="00BB671B"/>
    <w:rsid w:val="00BD3A2E"/>
    <w:rsid w:val="00C25F4D"/>
    <w:rsid w:val="00C31CC7"/>
    <w:rsid w:val="00C62F7A"/>
    <w:rsid w:val="00C83CFA"/>
    <w:rsid w:val="00CA2C88"/>
    <w:rsid w:val="00CB6618"/>
    <w:rsid w:val="00D03197"/>
    <w:rsid w:val="00D21CF8"/>
    <w:rsid w:val="00D63381"/>
    <w:rsid w:val="00D64CF7"/>
    <w:rsid w:val="00D75C17"/>
    <w:rsid w:val="00D852AC"/>
    <w:rsid w:val="00DD5850"/>
    <w:rsid w:val="00DE43A1"/>
    <w:rsid w:val="00DE7004"/>
    <w:rsid w:val="00DF3B19"/>
    <w:rsid w:val="00EC040E"/>
    <w:rsid w:val="00EC31D3"/>
    <w:rsid w:val="00EC4EAB"/>
    <w:rsid w:val="00ED563F"/>
    <w:rsid w:val="00EF03FF"/>
    <w:rsid w:val="00EF05F0"/>
    <w:rsid w:val="00F43A15"/>
    <w:rsid w:val="00F44D21"/>
    <w:rsid w:val="00F515F7"/>
    <w:rsid w:val="00F560E6"/>
    <w:rsid w:val="00F645EE"/>
    <w:rsid w:val="00F67C92"/>
    <w:rsid w:val="00F70867"/>
    <w:rsid w:val="00F85AF5"/>
    <w:rsid w:val="00FA5004"/>
    <w:rsid w:val="00FB7429"/>
    <w:rsid w:val="00FD1EB6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5B9D1"/>
  <w14:defaultImageDpi w14:val="330"/>
  <w15:docId w15:val="{3F5471E2-3445-4BB0-ADF4-034557B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594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rsid w:val="003F6BE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3F6BE7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FC352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Code">
    <w:name w:val="Program Code"/>
    <w:basedOn w:val="PlainText"/>
    <w:rsid w:val="0002065C"/>
    <w:pPr>
      <w:framePr w:wrap="notBeside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120" w:after="120"/>
      <w:contextualSpacing/>
    </w:pPr>
  </w:style>
  <w:style w:type="paragraph" w:styleId="Footer">
    <w:name w:val="footer"/>
    <w:basedOn w:val="Normal"/>
    <w:rsid w:val="00FC352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FC352D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FC352D"/>
  </w:style>
  <w:style w:type="paragraph" w:styleId="Header">
    <w:name w:val="header"/>
    <w:basedOn w:val="Normal"/>
    <w:rsid w:val="00FC352D"/>
    <w:pPr>
      <w:tabs>
        <w:tab w:val="center" w:pos="4320"/>
        <w:tab w:val="right" w:pos="8640"/>
      </w:tabs>
    </w:pPr>
  </w:style>
  <w:style w:type="paragraph" w:customStyle="1" w:styleId="LongQuote">
    <w:name w:val="Long Quote"/>
    <w:basedOn w:val="Normal"/>
    <w:rsid w:val="003F6BE7"/>
    <w:pPr>
      <w:pBdr>
        <w:left w:val="single" w:sz="4" w:space="4" w:color="auto"/>
      </w:pBdr>
      <w:spacing w:before="120" w:after="120"/>
      <w:ind w:left="1008" w:right="1008"/>
      <w:contextualSpacing/>
    </w:pPr>
  </w:style>
  <w:style w:type="paragraph" w:styleId="Title">
    <w:name w:val="Title"/>
    <w:basedOn w:val="Normal"/>
    <w:uiPriority w:val="10"/>
    <w:qFormat/>
    <w:rsid w:val="003F6BE7"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3F6BE7"/>
    <w:pPr>
      <w:spacing w:after="60"/>
      <w:jc w:val="center"/>
      <w:outlineLvl w:val="1"/>
    </w:pPr>
  </w:style>
  <w:style w:type="paragraph" w:customStyle="1" w:styleId="LongQuoteAttribution">
    <w:name w:val="Long Quote Attribution"/>
    <w:basedOn w:val="LongQuote"/>
    <w:next w:val="Normal"/>
    <w:rsid w:val="0002065C"/>
    <w:pPr>
      <w:ind w:firstLine="4320"/>
    </w:pPr>
    <w:rPr>
      <w:i/>
      <w:sz w:val="20"/>
    </w:rPr>
  </w:style>
  <w:style w:type="paragraph" w:styleId="Caption">
    <w:name w:val="caption"/>
    <w:basedOn w:val="Normal"/>
    <w:next w:val="Normal"/>
    <w:qFormat/>
    <w:rsid w:val="0002065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0139C"/>
    <w:rPr>
      <w:color w:val="6633CC"/>
      <w:u w:val="single"/>
    </w:rPr>
  </w:style>
  <w:style w:type="paragraph" w:styleId="NormalWeb">
    <w:name w:val="Normal (Web)"/>
    <w:basedOn w:val="Normal"/>
    <w:rsid w:val="0040139C"/>
    <w:pPr>
      <w:spacing w:before="100" w:beforeAutospacing="1" w:after="100" w:afterAutospacing="1"/>
    </w:pPr>
    <w:rPr>
      <w:rFonts w:ascii="Times New Roman" w:hAnsi="Times New Roman"/>
    </w:rPr>
  </w:style>
  <w:style w:type="table" w:styleId="TableGrid">
    <w:name w:val="Table Grid"/>
    <w:basedOn w:val="TableNormal"/>
    <w:rsid w:val="00DA1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5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F7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645EE"/>
    <w:rPr>
      <w:rFonts w:ascii="Consolas" w:hAnsi="Consolas"/>
      <w:b/>
      <w:i/>
    </w:rPr>
  </w:style>
  <w:style w:type="character" w:customStyle="1" w:styleId="codeChar">
    <w:name w:val="code Char"/>
    <w:basedOn w:val="DefaultParagraphFont"/>
    <w:link w:val="code"/>
    <w:rsid w:val="00F645EE"/>
    <w:rPr>
      <w:rFonts w:ascii="Consolas" w:hAnsi="Consolas"/>
      <w:b/>
      <w:i/>
      <w:spacing w:val="-8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43633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56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3F"/>
    <w:rPr>
      <w:rFonts w:ascii="Palatino Linotype" w:hAnsi="Palatino Linotype"/>
      <w:spacing w:val="-8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ED563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C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fy.tw/GIou" TargetMode="External"/><Relationship Id="rId13" Type="http://schemas.openxmlformats.org/officeDocument/2006/relationships/hyperlink" Target="http://www.ifp.illinois.edu/~nakazato/tips/xgcc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iki.osdev.org/GCC_Cross-Compiler" TargetMode="External"/><Relationship Id="rId17" Type="http://schemas.openxmlformats.org/officeDocument/2006/relationships/hyperlink" Target="http://ftp.gnu.org/gnu/gd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urceware.org/newlib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://www.gnu.org/software/binutils/" TargetMode="Externa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gnu.org/software/binutils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My%20Templates\CMPE411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9AA4-2CC5-4E0C-A79F-66127A48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CMPE411_2020</Template>
  <TotalTime>8</TotalTime>
  <Pages>5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CSC447</vt:lpstr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CSC447</dc:title>
  <dc:subject/>
  <dc:creator>tbriggs</dc:creator>
  <cp:keywords/>
  <dc:description/>
  <cp:lastModifiedBy>Briggs, Thomas</cp:lastModifiedBy>
  <cp:revision>1</cp:revision>
  <cp:lastPrinted>2003-12-08T15:19:00Z</cp:lastPrinted>
  <dcterms:created xsi:type="dcterms:W3CDTF">2020-03-19T21:37:00Z</dcterms:created>
  <dcterms:modified xsi:type="dcterms:W3CDTF">2020-03-19T21:45:00Z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id="iNVpJ57V"/&gt;&lt;style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